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7913" w14:textId="77777777" w:rsidR="00DE5381" w:rsidRDefault="00E541A6" w:rsidP="00E54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E541A6">
        <w:rPr>
          <w:rFonts w:ascii="Times New Roman" w:hAnsi="Times New Roman" w:cs="Times New Roman"/>
          <w:sz w:val="24"/>
          <w:szCs w:val="24"/>
        </w:rPr>
        <w:t xml:space="preserve">Acta de </w:t>
      </w:r>
      <w:r>
        <w:rPr>
          <w:rFonts w:ascii="Times New Roman" w:hAnsi="Times New Roman" w:cs="Times New Roman"/>
          <w:sz w:val="24"/>
          <w:szCs w:val="24"/>
        </w:rPr>
        <w:t>reunió</w:t>
      </w:r>
      <w:r w:rsidRPr="00E541A6">
        <w:rPr>
          <w:rFonts w:ascii="Times New Roman" w:hAnsi="Times New Roman" w:cs="Times New Roman"/>
          <w:sz w:val="24"/>
          <w:szCs w:val="24"/>
        </w:rPr>
        <w:t xml:space="preserve">n para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541A6">
        <w:rPr>
          <w:rFonts w:ascii="Times New Roman" w:hAnsi="Times New Roman" w:cs="Times New Roman"/>
          <w:sz w:val="24"/>
          <w:szCs w:val="24"/>
        </w:rPr>
        <w:t xml:space="preserve">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representantes de la Academia de Esgrima Ciudad de Quito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1A6" w14:paraId="2F562433" w14:textId="77777777" w:rsidTr="00192BBE">
        <w:tc>
          <w:tcPr>
            <w:tcW w:w="9016" w:type="dxa"/>
            <w:gridSpan w:val="2"/>
          </w:tcPr>
          <w:p w14:paraId="1C637A43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 generales</w:t>
            </w:r>
          </w:p>
        </w:tc>
      </w:tr>
      <w:tr w:rsidR="00E541A6" w14:paraId="558F09D5" w14:textId="77777777" w:rsidTr="00E541A6">
        <w:tc>
          <w:tcPr>
            <w:tcW w:w="4508" w:type="dxa"/>
          </w:tcPr>
          <w:p w14:paraId="16B7736D" w14:textId="77777777" w:rsidR="00E541A6" w:rsidRPr="00E541A6" w:rsidRDefault="00E541A6" w:rsidP="00E541A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Tema</w:t>
            </w:r>
          </w:p>
        </w:tc>
        <w:tc>
          <w:tcPr>
            <w:tcW w:w="4508" w:type="dxa"/>
          </w:tcPr>
          <w:p w14:paraId="16D3C73C" w14:textId="77777777" w:rsidR="00E541A6" w:rsidRDefault="00E541A6" w:rsidP="00E541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Revisión de avances del Proyecto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Capstone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Hiriart-Corales-Samaniego</w:t>
            </w:r>
          </w:p>
        </w:tc>
      </w:tr>
      <w:tr w:rsidR="00F31465" w14:paraId="41B58DD1" w14:textId="77777777" w:rsidTr="00E541A6">
        <w:tc>
          <w:tcPr>
            <w:tcW w:w="4508" w:type="dxa"/>
          </w:tcPr>
          <w:p w14:paraId="6B7923B1" w14:textId="77777777" w:rsidR="00F31465" w:rsidRPr="00E541A6" w:rsidRDefault="00F31465" w:rsidP="00F3146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Lugar</w:t>
            </w:r>
          </w:p>
        </w:tc>
        <w:tc>
          <w:tcPr>
            <w:tcW w:w="4508" w:type="dxa"/>
          </w:tcPr>
          <w:p w14:paraId="215B2C0C" w14:textId="18DD51EB" w:rsidR="00F31465" w:rsidRDefault="00F31465" w:rsidP="00F31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Academia de Esgrima Ciudad de Quito</w:t>
            </w:r>
          </w:p>
        </w:tc>
      </w:tr>
      <w:tr w:rsidR="00F31465" w14:paraId="18650785" w14:textId="77777777" w:rsidTr="00E541A6">
        <w:tc>
          <w:tcPr>
            <w:tcW w:w="4508" w:type="dxa"/>
          </w:tcPr>
          <w:p w14:paraId="6D0E7360" w14:textId="77777777" w:rsidR="00F31465" w:rsidRPr="00E541A6" w:rsidRDefault="00F31465" w:rsidP="00F3146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y hora</w:t>
            </w:r>
          </w:p>
        </w:tc>
        <w:tc>
          <w:tcPr>
            <w:tcW w:w="4508" w:type="dxa"/>
          </w:tcPr>
          <w:p w14:paraId="5E6D0BA8" w14:textId="6E1B2338" w:rsidR="00F31465" w:rsidRDefault="00F31465" w:rsidP="00F31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de abril de 2023, 10:00 am</w:t>
            </w:r>
          </w:p>
        </w:tc>
      </w:tr>
      <w:tr w:rsidR="00F31465" w14:paraId="5018757E" w14:textId="77777777" w:rsidTr="00E541A6">
        <w:tc>
          <w:tcPr>
            <w:tcW w:w="4508" w:type="dxa"/>
          </w:tcPr>
          <w:p w14:paraId="76DE4AD6" w14:textId="77777777" w:rsidR="00F31465" w:rsidRPr="00E541A6" w:rsidRDefault="00F31465" w:rsidP="00F3146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4508" w:type="dxa"/>
          </w:tcPr>
          <w:p w14:paraId="48E9E58F" w14:textId="7352E0F3" w:rsidR="00F31465" w:rsidRDefault="00F31465" w:rsidP="00F31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horas</w:t>
            </w:r>
          </w:p>
        </w:tc>
      </w:tr>
    </w:tbl>
    <w:p w14:paraId="556034BE" w14:textId="77777777" w:rsidR="00E541A6" w:rsidRDefault="00E541A6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E541A6" w14:paraId="7A659E9F" w14:textId="77777777" w:rsidTr="00E541A6">
        <w:tc>
          <w:tcPr>
            <w:tcW w:w="9067" w:type="dxa"/>
            <w:gridSpan w:val="2"/>
          </w:tcPr>
          <w:p w14:paraId="66D45249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</w:tr>
      <w:tr w:rsidR="00E541A6" w14:paraId="71BECD0B" w14:textId="77777777" w:rsidTr="00E541A6">
        <w:tc>
          <w:tcPr>
            <w:tcW w:w="4531" w:type="dxa"/>
          </w:tcPr>
          <w:p w14:paraId="27832D61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14:paraId="6E70A034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</w:tr>
      <w:tr w:rsidR="00F31465" w14:paraId="4D60A569" w14:textId="77777777" w:rsidTr="00E541A6">
        <w:tc>
          <w:tcPr>
            <w:tcW w:w="4531" w:type="dxa"/>
          </w:tcPr>
          <w:p w14:paraId="3FCD1D67" w14:textId="4164062D" w:rsidR="00F31465" w:rsidRPr="00E541A6" w:rsidRDefault="00F31465" w:rsidP="00F3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Milton Chávez</w:t>
            </w:r>
          </w:p>
        </w:tc>
        <w:tc>
          <w:tcPr>
            <w:tcW w:w="4536" w:type="dxa"/>
          </w:tcPr>
          <w:p w14:paraId="3AEDBC61" w14:textId="354DB627" w:rsidR="00F31465" w:rsidRDefault="00F31465" w:rsidP="00F3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entrenadores AECQ – representante AECQ</w:t>
            </w:r>
          </w:p>
        </w:tc>
      </w:tr>
      <w:tr w:rsidR="00F31465" w14:paraId="75DFDCD5" w14:textId="77777777" w:rsidTr="00E541A6">
        <w:tc>
          <w:tcPr>
            <w:tcW w:w="4531" w:type="dxa"/>
          </w:tcPr>
          <w:p w14:paraId="0FB694A0" w14:textId="7E66C071" w:rsidR="00F31465" w:rsidRPr="00E541A6" w:rsidRDefault="00F31465" w:rsidP="00F3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Raúl Vargas</w:t>
            </w:r>
          </w:p>
        </w:tc>
        <w:tc>
          <w:tcPr>
            <w:tcW w:w="4536" w:type="dxa"/>
          </w:tcPr>
          <w:p w14:paraId="6A706BAE" w14:textId="49F4238D" w:rsidR="00F31465" w:rsidRDefault="00F31465" w:rsidP="00F3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Entrenador AECQ – representante AECQ</w:t>
            </w:r>
          </w:p>
        </w:tc>
      </w:tr>
      <w:tr w:rsidR="00F31465" w14:paraId="28794D04" w14:textId="77777777" w:rsidTr="00E541A6">
        <w:tc>
          <w:tcPr>
            <w:tcW w:w="4531" w:type="dxa"/>
          </w:tcPr>
          <w:p w14:paraId="2827C36D" w14:textId="537A9BAC" w:rsidR="00F31465" w:rsidRPr="00E541A6" w:rsidRDefault="00F31465" w:rsidP="00F3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Diego Hiriart</w:t>
            </w:r>
          </w:p>
        </w:tc>
        <w:tc>
          <w:tcPr>
            <w:tcW w:w="4536" w:type="dxa"/>
          </w:tcPr>
          <w:p w14:paraId="188103BE" w14:textId="21B30222" w:rsidR="00F31465" w:rsidRDefault="00F31465" w:rsidP="00F31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Representante de grupo del Proyecto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Capstone</w:t>
            </w:r>
            <w:proofErr w:type="spellEnd"/>
          </w:p>
        </w:tc>
      </w:tr>
    </w:tbl>
    <w:p w14:paraId="508C66BF" w14:textId="77777777" w:rsidR="00E541A6" w:rsidRDefault="00E541A6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E541A6" w14:paraId="22A356DB" w14:textId="77777777" w:rsidTr="007D3D98">
        <w:tc>
          <w:tcPr>
            <w:tcW w:w="9067" w:type="dxa"/>
            <w:gridSpan w:val="2"/>
          </w:tcPr>
          <w:p w14:paraId="354E947D" w14:textId="77777777" w:rsidR="00E541A6" w:rsidRPr="00E541A6" w:rsidRDefault="00E541A6" w:rsidP="007D3D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 de revisiones</w:t>
            </w:r>
          </w:p>
        </w:tc>
      </w:tr>
      <w:tr w:rsidR="00E541A6" w14:paraId="474DF370" w14:textId="77777777" w:rsidTr="00B772D2">
        <w:tc>
          <w:tcPr>
            <w:tcW w:w="2972" w:type="dxa"/>
          </w:tcPr>
          <w:p w14:paraId="6F47C20F" w14:textId="77777777" w:rsidR="00E541A6" w:rsidRPr="00E541A6" w:rsidRDefault="00E541A6" w:rsidP="007D3D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Cambios 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6095" w:type="dxa"/>
          </w:tcPr>
          <w:p w14:paraId="2EECA3A0" w14:textId="67FBA98A" w:rsidR="00E541A6" w:rsidRPr="00EE22EE" w:rsidRDefault="00EE22EE" w:rsidP="00EE22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E541A6" w14:paraId="453F0AC1" w14:textId="77777777" w:rsidTr="00B772D2">
        <w:tc>
          <w:tcPr>
            <w:tcW w:w="2972" w:type="dxa"/>
          </w:tcPr>
          <w:p w14:paraId="1480E003" w14:textId="77777777" w:rsidR="00E541A6" w:rsidRPr="00E541A6" w:rsidRDefault="00E541A6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Cambios en </w:t>
            </w:r>
            <w:r w:rsidR="005B30D8" w:rsidRPr="00E5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requerimientos</w:t>
            </w:r>
            <w:r w:rsidR="005B3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sistema</w:t>
            </w:r>
          </w:p>
        </w:tc>
        <w:tc>
          <w:tcPr>
            <w:tcW w:w="6095" w:type="dxa"/>
          </w:tcPr>
          <w:p w14:paraId="26FFCF85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Asistencia: reportes mensuales y anuales de asistencia, para grupo, individual, y todos. El reporte debe tener total de días entrenados (cuantos hubo actividad), días asistidos, porcentaje de asistencias.</w:t>
            </w:r>
          </w:p>
          <w:p w14:paraId="4CD306A4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Se necesita poder marcar a todos como día no hábil, a todos o individual en competencia, e individual en entrenamiento externo. (implica cambio en base de datos).</w:t>
            </w:r>
          </w:p>
          <w:p w14:paraId="104F5053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Incluir en todas las selecciones de arma la opción de sable.</w:t>
            </w:r>
          </w:p>
          <w:p w14:paraId="7DA4C4F9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proofErr w:type="spellStart"/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poules</w:t>
            </w:r>
            <w:proofErr w:type="spellEnd"/>
            <w:r w:rsidRPr="00EE22EE">
              <w:rPr>
                <w:rFonts w:ascii="Times New Roman" w:hAnsi="Times New Roman" w:cs="Times New Roman"/>
                <w:sz w:val="24"/>
                <w:szCs w:val="24"/>
              </w:rPr>
              <w:t xml:space="preserve">: si hay 6 o menos tiradores hay 3 rondas de </w:t>
            </w:r>
            <w:proofErr w:type="spellStart"/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poules</w:t>
            </w:r>
            <w:proofErr w:type="spellEnd"/>
            <w:r w:rsidRPr="00EE22EE">
              <w:rPr>
                <w:rFonts w:ascii="Times New Roman" w:hAnsi="Times New Roman" w:cs="Times New Roman"/>
                <w:sz w:val="24"/>
                <w:szCs w:val="24"/>
              </w:rPr>
              <w:t xml:space="preserve">, si hay 7 se hacen 2 rondas, si hay 8 en adelante solo 1 ronda. Para esto, en la pantalla de </w:t>
            </w:r>
            <w:proofErr w:type="spellStart"/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poules</w:t>
            </w:r>
            <w:proofErr w:type="spellEnd"/>
            <w:r w:rsidRPr="00EE22EE">
              <w:rPr>
                <w:rFonts w:ascii="Times New Roman" w:hAnsi="Times New Roman" w:cs="Times New Roman"/>
                <w:sz w:val="24"/>
                <w:szCs w:val="24"/>
              </w:rPr>
              <w:t xml:space="preserve">, añadir un </w:t>
            </w:r>
            <w:proofErr w:type="spellStart"/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  <w:r w:rsidRPr="00EE22EE">
              <w:rPr>
                <w:rFonts w:ascii="Times New Roman" w:hAnsi="Times New Roman" w:cs="Times New Roman"/>
                <w:sz w:val="24"/>
                <w:szCs w:val="24"/>
              </w:rPr>
              <w:t xml:space="preserve"> para usar formato academia</w:t>
            </w:r>
          </w:p>
          <w:p w14:paraId="18A160DA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Poder añadir esgrimistas invitados o externos a los rankings.</w:t>
            </w:r>
          </w:p>
          <w:p w14:paraId="396D086C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Al llenar datos de esgrimista, cambiar genero a sexo. (Validar que se pueda poner más que M o F a nivel de base para alteración futura).</w:t>
            </w:r>
          </w:p>
          <w:p w14:paraId="31182C01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En datos personales quitar ambidiestro</w:t>
            </w:r>
          </w:p>
          <w:p w14:paraId="1FD06D4B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En datos personales quitar grupo (ponen los entrenadores)</w:t>
            </w:r>
          </w:p>
          <w:p w14:paraId="475A4B5B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Añadir macrociclo a perfil (grupo) para ver datos como en meso</w:t>
            </w:r>
          </w:p>
          <w:p w14:paraId="172A6FE9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Añadir a estadísticas total de combates semanales, hacer que victorias/perdidas sean semanales.</w:t>
            </w:r>
          </w:p>
          <w:p w14:paraId="2BD94C1E" w14:textId="77777777" w:rsid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Impresiones: asistencia igual que Excel, ranking igual que en página</w:t>
            </w:r>
          </w:p>
          <w:p w14:paraId="2F1EA224" w14:textId="2F214ED0" w:rsidR="00EE22EE" w:rsidRPr="00EE22EE" w:rsidRDefault="00EE22EE" w:rsidP="00EE22EE">
            <w:pPr>
              <w:pStyle w:val="ListParagraph"/>
              <w:numPr>
                <w:ilvl w:val="0"/>
                <w:numId w:val="1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Quitar rankings de entrenamiento (cambiar en base)</w:t>
            </w:r>
          </w:p>
        </w:tc>
      </w:tr>
      <w:tr w:rsidR="00E541A6" w14:paraId="1A3A19DF" w14:textId="77777777" w:rsidTr="00B772D2">
        <w:tc>
          <w:tcPr>
            <w:tcW w:w="2972" w:type="dxa"/>
          </w:tcPr>
          <w:p w14:paraId="1E8C797D" w14:textId="77777777" w:rsidR="00E541A6" w:rsidRPr="005B30D8" w:rsidRDefault="005B30D8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Cambios de requerimientos para máquina</w:t>
            </w:r>
          </w:p>
        </w:tc>
        <w:tc>
          <w:tcPr>
            <w:tcW w:w="6095" w:type="dxa"/>
          </w:tcPr>
          <w:p w14:paraId="0E1D6F0E" w14:textId="38E8FAFB" w:rsidR="00E541A6" w:rsidRPr="00EE22EE" w:rsidRDefault="00EE22EE" w:rsidP="00EE22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541A6" w14:paraId="0B008A02" w14:textId="77777777" w:rsidTr="00B772D2">
        <w:tc>
          <w:tcPr>
            <w:tcW w:w="2972" w:type="dxa"/>
          </w:tcPr>
          <w:p w14:paraId="41FF32D0" w14:textId="77777777" w:rsidR="00E541A6" w:rsidRPr="005B30D8" w:rsidRDefault="00B772D2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Avances y correcciones aprobadas en sistema</w:t>
            </w:r>
          </w:p>
        </w:tc>
        <w:tc>
          <w:tcPr>
            <w:tcW w:w="6095" w:type="dxa"/>
          </w:tcPr>
          <w:p w14:paraId="7DC4A849" w14:textId="323FD256" w:rsidR="00CE391B" w:rsidRDefault="00CE391B" w:rsidP="00EE22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Avances:</w:t>
            </w:r>
          </w:p>
          <w:p w14:paraId="5362656F" w14:textId="7F19A6B0" w:rsidR="00CE391B" w:rsidRPr="00CE391B" w:rsidRDefault="00CE391B" w:rsidP="00CE391B">
            <w:pPr>
              <w:pStyle w:val="ListParagraph"/>
              <w:numPr>
                <w:ilvl w:val="0"/>
                <w:numId w:val="4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91B">
              <w:rPr>
                <w:rFonts w:ascii="Times New Roman" w:hAnsi="Times New Roman" w:cs="Times New Roman"/>
                <w:sz w:val="24"/>
                <w:szCs w:val="24"/>
              </w:rPr>
              <w:t>Macrociclos: ok</w:t>
            </w:r>
          </w:p>
          <w:p w14:paraId="03199F46" w14:textId="6576CB11" w:rsidR="00CE391B" w:rsidRPr="00CE391B" w:rsidRDefault="00CE391B" w:rsidP="00CE391B">
            <w:pPr>
              <w:pStyle w:val="ListParagraph"/>
              <w:numPr>
                <w:ilvl w:val="0"/>
                <w:numId w:val="4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91B">
              <w:rPr>
                <w:rFonts w:ascii="Times New Roman" w:hAnsi="Times New Roman" w:cs="Times New Roman"/>
                <w:sz w:val="24"/>
                <w:szCs w:val="24"/>
              </w:rPr>
              <w:t>Capacidades y cargas: ok, título debe decir cargas de capacidades</w:t>
            </w:r>
          </w:p>
          <w:p w14:paraId="3D5EA534" w14:textId="5675BC46" w:rsidR="00EE22EE" w:rsidRPr="00EE22EE" w:rsidRDefault="00EE22EE" w:rsidP="00EE22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Correcciones:</w:t>
            </w:r>
          </w:p>
          <w:p w14:paraId="479013D2" w14:textId="02CAE923" w:rsidR="00EE22EE" w:rsidRPr="00EE22EE" w:rsidRDefault="00EE22EE" w:rsidP="00EE22EE">
            <w:pPr>
              <w:pStyle w:val="ListParagraph"/>
              <w:numPr>
                <w:ilvl w:val="0"/>
                <w:numId w:val="3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Seleccionar arma para grupo: ok</w:t>
            </w:r>
          </w:p>
          <w:p w14:paraId="4DDAC852" w14:textId="77777777" w:rsidR="00EE22EE" w:rsidRPr="00EE22EE" w:rsidRDefault="00EE22EE" w:rsidP="00EE22EE">
            <w:pPr>
              <w:pStyle w:val="ListParagraph"/>
              <w:numPr>
                <w:ilvl w:val="0"/>
                <w:numId w:val="3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Cambiar persona de grupo: ok</w:t>
            </w:r>
          </w:p>
          <w:p w14:paraId="764D353E" w14:textId="143F2B88" w:rsidR="00CE391B" w:rsidRPr="00CE391B" w:rsidRDefault="00EE22EE" w:rsidP="00EE22EE">
            <w:pPr>
              <w:pStyle w:val="ListParagraph"/>
              <w:numPr>
                <w:ilvl w:val="0"/>
                <w:numId w:val="3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EE">
              <w:rPr>
                <w:rFonts w:ascii="Times New Roman" w:hAnsi="Times New Roman" w:cs="Times New Roman"/>
                <w:sz w:val="24"/>
                <w:szCs w:val="24"/>
              </w:rPr>
              <w:t>Esgrimista izquierda-derecha: ok</w:t>
            </w:r>
          </w:p>
        </w:tc>
      </w:tr>
      <w:tr w:rsidR="00B772D2" w14:paraId="10CC1193" w14:textId="77777777" w:rsidTr="00B772D2">
        <w:tc>
          <w:tcPr>
            <w:tcW w:w="2972" w:type="dxa"/>
          </w:tcPr>
          <w:p w14:paraId="2EBB1338" w14:textId="77777777" w:rsidR="00B772D2" w:rsidRDefault="00B772D2" w:rsidP="00E5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Avances y correcciones aprobadas para máquina</w:t>
            </w:r>
          </w:p>
        </w:tc>
        <w:tc>
          <w:tcPr>
            <w:tcW w:w="6095" w:type="dxa"/>
          </w:tcPr>
          <w:p w14:paraId="53DCC8A7" w14:textId="613722BC" w:rsidR="00CE391B" w:rsidRPr="00CE391B" w:rsidRDefault="00CE391B" w:rsidP="00CE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Avances:</w:t>
            </w:r>
          </w:p>
          <w:p w14:paraId="2C3D87E2" w14:textId="77777777" w:rsidR="00CE391B" w:rsidRPr="00CE391B" w:rsidRDefault="00CE391B" w:rsidP="00CE391B">
            <w:pPr>
              <w:pStyle w:val="ListParagraph"/>
              <w:numPr>
                <w:ilvl w:val="0"/>
                <w:numId w:val="5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91B">
              <w:rPr>
                <w:rFonts w:ascii="Times New Roman" w:hAnsi="Times New Roman" w:cs="Times New Roman"/>
                <w:sz w:val="24"/>
                <w:szCs w:val="24"/>
              </w:rPr>
              <w:t>Botones de control: ok</w:t>
            </w:r>
          </w:p>
          <w:p w14:paraId="372AA510" w14:textId="77777777" w:rsidR="00CE391B" w:rsidRDefault="00CE391B" w:rsidP="00CE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Correcciones:</w:t>
            </w:r>
          </w:p>
          <w:p w14:paraId="7A0B31FF" w14:textId="77777777" w:rsidR="00CE391B" w:rsidRPr="00CE391B" w:rsidRDefault="00CE391B" w:rsidP="00CE391B">
            <w:pPr>
              <w:pStyle w:val="ListParagraph"/>
              <w:numPr>
                <w:ilvl w:val="0"/>
                <w:numId w:val="5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91B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391B">
              <w:rPr>
                <w:rFonts w:ascii="Times New Roman" w:hAnsi="Times New Roman" w:cs="Times New Roman"/>
                <w:sz w:val="24"/>
                <w:szCs w:val="24"/>
              </w:rPr>
              <w:t xml:space="preserve"> 2x2: ok</w:t>
            </w:r>
          </w:p>
          <w:p w14:paraId="59DD106D" w14:textId="3C157D07" w:rsidR="00B772D2" w:rsidRPr="00CE391B" w:rsidRDefault="00CE391B" w:rsidP="00CE391B">
            <w:pPr>
              <w:pStyle w:val="ListParagraph"/>
              <w:numPr>
                <w:ilvl w:val="0"/>
                <w:numId w:val="5"/>
              </w:numPr>
              <w:ind w:left="312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91B">
              <w:rPr>
                <w:rFonts w:ascii="Times New Roman" w:hAnsi="Times New Roman" w:cs="Times New Roman"/>
                <w:sz w:val="24"/>
                <w:szCs w:val="24"/>
              </w:rPr>
              <w:t>Doble led para tarjetas: ok</w:t>
            </w:r>
          </w:p>
        </w:tc>
      </w:tr>
    </w:tbl>
    <w:p w14:paraId="7FCADE0F" w14:textId="77777777" w:rsidR="00E541A6" w:rsidRDefault="00E541A6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5E55B" w14:textId="1A69DEEB" w:rsidR="005B30D8" w:rsidRDefault="005B30D8" w:rsidP="00E541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Indicando su aprobación de lo registrado en esta acta, firman:</w:t>
      </w:r>
    </w:p>
    <w:p w14:paraId="712C89EE" w14:textId="77777777" w:rsidR="005B30D8" w:rsidRDefault="005B30D8" w:rsidP="00E541A6">
      <w:pPr>
        <w:jc w:val="both"/>
        <w:rPr>
          <w:rFonts w:ascii="Times New Roman" w:hAnsi="Times New Roman" w:cs="Times New Roman"/>
          <w:sz w:val="24"/>
          <w:szCs w:val="24"/>
        </w:rPr>
        <w:sectPr w:rsidR="005B30D8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B4604D" w14:textId="3102129F" w:rsidR="005B30D8" w:rsidRDefault="00BF097C" w:rsidP="00E541A6">
      <w:pPr>
        <w:jc w:val="both"/>
        <w:rPr>
          <w:rFonts w:ascii="Times New Roman" w:hAnsi="Times New Roman" w:cs="Times New Roman"/>
          <w:sz w:val="24"/>
          <w:szCs w:val="24"/>
        </w:rPr>
      </w:pPr>
      <w:r w:rsidRPr="00AB0E23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1EAF71E3" wp14:editId="5CD5AD36">
            <wp:simplePos x="0" y="0"/>
            <wp:positionH relativeFrom="margin">
              <wp:posOffset>460005</wp:posOffset>
            </wp:positionH>
            <wp:positionV relativeFrom="paragraph">
              <wp:posOffset>60192</wp:posOffset>
            </wp:positionV>
            <wp:extent cx="1813721" cy="558068"/>
            <wp:effectExtent l="0" t="0" r="0" b="0"/>
            <wp:wrapNone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0" t="30231" r="15667" b="35503"/>
                    <a:stretch/>
                  </pic:blipFill>
                  <pic:spPr bwMode="auto">
                    <a:xfrm>
                      <a:off x="0" y="0"/>
                      <a:ext cx="1813721" cy="55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F5918" w14:textId="774BC644" w:rsidR="005B30D8" w:rsidRDefault="005B30D8" w:rsidP="00E54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9AF81" w14:textId="77777777" w:rsidR="005B30D8" w:rsidRPr="005B30D8" w:rsidRDefault="005B30D8" w:rsidP="005B30D8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</w:pPr>
      <w:r w:rsidRPr="005B30D8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línea-de-firma-línea-de-firma-línea-de-fir</w:t>
      </w:r>
    </w:p>
    <w:p w14:paraId="2E7ED423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Hiriart</w:t>
      </w:r>
    </w:p>
    <w:p w14:paraId="529D083F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Representante de grupo del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Capstone</w:t>
      </w:r>
      <w:proofErr w:type="spellEnd"/>
    </w:p>
    <w:p w14:paraId="743FAF59" w14:textId="77777777" w:rsidR="006316EC" w:rsidRDefault="006316EC" w:rsidP="006316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1724061609</w:t>
      </w:r>
    </w:p>
    <w:p w14:paraId="08ACB600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ED392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7835E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AC99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B4007" w14:textId="77777777" w:rsidR="005725C3" w:rsidRDefault="005725C3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898F5" w14:textId="77777777" w:rsidR="005725C3" w:rsidRDefault="005725C3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820AE" w14:textId="77777777" w:rsidR="005725C3" w:rsidRDefault="005725C3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53A70" w14:textId="77777777" w:rsidR="005725C3" w:rsidRDefault="005725C3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D04E3" w14:textId="77777777" w:rsidR="005725C3" w:rsidRDefault="005725C3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F1A5A" w14:textId="77777777" w:rsidR="005725C3" w:rsidRDefault="005725C3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6314FE" w14:textId="77777777" w:rsidR="005725C3" w:rsidRDefault="005725C3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14397" w14:textId="77777777" w:rsidR="005725C3" w:rsidRDefault="005725C3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568BD" w14:textId="2D748ABC" w:rsidR="005B30D8" w:rsidRDefault="00BF097C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77FD2E" wp14:editId="080288D2">
            <wp:simplePos x="0" y="0"/>
            <wp:positionH relativeFrom="column">
              <wp:posOffset>413756</wp:posOffset>
            </wp:positionH>
            <wp:positionV relativeFrom="paragraph">
              <wp:posOffset>45513</wp:posOffset>
            </wp:positionV>
            <wp:extent cx="1765158" cy="580601"/>
            <wp:effectExtent l="0" t="0" r="6985" b="0"/>
            <wp:wrapNone/>
            <wp:docPr id="148718675" name="Picture 1" descr="A close up of a sign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8675" name="Picture 1" descr="A close up of a signa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6467" b="58224" l="9789" r="86986">
                                  <a14:foregroundMark x1="12125" y1="48280" x2="43048" y2="47780"/>
                                  <a14:foregroundMark x1="43048" y1="47780" x2="66407" y2="48343"/>
                                  <a14:foregroundMark x1="66407" y1="48343" x2="84093" y2="55972"/>
                                  <a14:foregroundMark x1="84093" y1="55972" x2="26585" y2="58161"/>
                                  <a14:foregroundMark x1="26585" y1="58161" x2="11902" y2="48468"/>
                                  <a14:foregroundMark x1="11902" y1="48468" x2="12125" y2="48468"/>
                                  <a14:foregroundMark x1="67853" y1="49093" x2="75751" y2="48593"/>
                                  <a14:foregroundMark x1="77976" y1="49719" x2="22358" y2="48218"/>
                                  <a14:foregroundMark x1="22358" y1="48218" x2="44716" y2="57286"/>
                                  <a14:foregroundMark x1="44716" y1="57286" x2="67186" y2="57661"/>
                                  <a14:foregroundMark x1="67186" y1="57661" x2="83982" y2="49781"/>
                                  <a14:foregroundMark x1="83982" y1="49781" x2="81646" y2="50719"/>
                                  <a14:foregroundMark x1="77308" y1="57974" x2="78865" y2="57724"/>
                                  <a14:foregroundMark x1="78087" y1="48093" x2="86652" y2="47092"/>
                                  <a14:foregroundMark x1="16908" y1="55910" x2="21357" y2="54597"/>
                                  <a14:foregroundMark x1="16463" y1="55847" x2="20578" y2="54034"/>
                                  <a14:foregroundMark x1="68521" y1="48780" x2="84650" y2="46904"/>
                                  <a14:foregroundMark x1="85651" y1="47530" x2="82647" y2="50969"/>
                                  <a14:foregroundMark x1="82759" y1="51157" x2="80534" y2="54409"/>
                                  <a14:foregroundMark x1="14794" y1="50594" x2="28254" y2="58099"/>
                                  <a14:foregroundMark x1="25028" y1="57348" x2="20690" y2="56035"/>
                                  <a14:foregroundMark x1="19911" y1="56160" x2="16129" y2="55660"/>
                                  <a14:foregroundMark x1="11235" y1="55034" x2="16685" y2="55097"/>
                                  <a14:foregroundMark x1="16908" y1="55910" x2="21691" y2="56911"/>
                                  <a14:foregroundMark x1="12125" y1="55285" x2="22136" y2="57473"/>
                                  <a14:foregroundMark x1="10456" y1="54472" x2="10790" y2="55472"/>
                                  <a14:foregroundMark x1="77976" y1="57974" x2="79199" y2="57974"/>
                                  <a14:foregroundMark x1="86429" y1="47717" x2="86986" y2="47154"/>
                                  <a14:foregroundMark x1="15907" y1="52783" x2="9789" y2="54221"/>
                                  <a14:foregroundMark x1="10122" y1="54597" x2="10122" y2="55034"/>
                                </a14:backgroundRemoval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9" t="45020" r="11335" b="40171"/>
                    <a:stretch/>
                  </pic:blipFill>
                  <pic:spPr bwMode="auto">
                    <a:xfrm>
                      <a:off x="0" y="0"/>
                      <a:ext cx="1765158" cy="58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FD781" w14:textId="46F483E4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B3639" w14:textId="77777777" w:rsidR="005B30D8" w:rsidRPr="005B30D8" w:rsidRDefault="005B30D8" w:rsidP="005B30D8">
      <w:pPr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</w:pPr>
      <w:r w:rsidRPr="005B30D8">
        <w:rPr>
          <w:rFonts w:ascii="Times New Roman" w:hAnsi="Times New Roman" w:cs="Times New Roman"/>
          <w:color w:val="FFFFFF" w:themeColor="background1"/>
          <w:sz w:val="24"/>
          <w:szCs w:val="24"/>
          <w:u w:val="single" w:color="000000" w:themeColor="text1"/>
        </w:rPr>
        <w:t>línea-de-firma-línea-de-firma-línea-de-fir</w:t>
      </w:r>
    </w:p>
    <w:p w14:paraId="142BF1B1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Milton Chávez</w:t>
      </w:r>
    </w:p>
    <w:p w14:paraId="74E3C3A0" w14:textId="77777777" w:rsidR="005B30D8" w:rsidRDefault="005B30D8" w:rsidP="005B3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Coordinador de entrenadores AECQ</w:t>
      </w:r>
    </w:p>
    <w:p w14:paraId="0E1B0F45" w14:textId="77777777" w:rsidR="006316EC" w:rsidRPr="00E541A6" w:rsidRDefault="006316EC" w:rsidP="006316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C.I.: </w:t>
      </w:r>
      <w:r w:rsidRPr="00797CE4">
        <w:rPr>
          <w:rFonts w:ascii="Times New Roman" w:hAnsi="Times New Roman" w:cs="Times New Roman"/>
          <w:sz w:val="24"/>
          <w:szCs w:val="24"/>
        </w:rPr>
        <w:t>1720599693</w:t>
      </w:r>
    </w:p>
    <w:p w14:paraId="5549DFC9" w14:textId="77777777" w:rsidR="006316EC" w:rsidRPr="00E541A6" w:rsidRDefault="006316EC" w:rsidP="005B30D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316EC" w:rsidRPr="00E541A6" w:rsidSect="005B30D8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23E2" w14:textId="77777777" w:rsidR="00AC0273" w:rsidRDefault="00AC0273" w:rsidP="00E541A6">
      <w:pPr>
        <w:spacing w:after="0" w:line="240" w:lineRule="auto"/>
      </w:pPr>
      <w:r>
        <w:separator/>
      </w:r>
    </w:p>
  </w:endnote>
  <w:endnote w:type="continuationSeparator" w:id="0">
    <w:p w14:paraId="0023F2BC" w14:textId="77777777" w:rsidR="00AC0273" w:rsidRDefault="00AC0273" w:rsidP="00E5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3591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10E29" w14:textId="77777777" w:rsidR="00E541A6" w:rsidRPr="00E541A6" w:rsidRDefault="00E541A6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1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1A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1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541A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541A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F98FF61" w14:textId="77777777" w:rsidR="00E541A6" w:rsidRDefault="00E54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7AC5" w14:textId="77777777" w:rsidR="00AC0273" w:rsidRDefault="00AC0273" w:rsidP="00E541A6">
      <w:pPr>
        <w:spacing w:after="0" w:line="240" w:lineRule="auto"/>
      </w:pPr>
      <w:r>
        <w:separator/>
      </w:r>
    </w:p>
  </w:footnote>
  <w:footnote w:type="continuationSeparator" w:id="0">
    <w:p w14:paraId="26881CDA" w14:textId="77777777" w:rsidR="00AC0273" w:rsidRDefault="00AC0273" w:rsidP="00E54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7C79"/>
    <w:multiLevelType w:val="hybridMultilevel"/>
    <w:tmpl w:val="E4C4E6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C12A3"/>
    <w:multiLevelType w:val="hybridMultilevel"/>
    <w:tmpl w:val="762E2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2BF2"/>
    <w:multiLevelType w:val="hybridMultilevel"/>
    <w:tmpl w:val="3904A0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D72A7"/>
    <w:multiLevelType w:val="hybridMultilevel"/>
    <w:tmpl w:val="562413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754B"/>
    <w:multiLevelType w:val="hybridMultilevel"/>
    <w:tmpl w:val="AAEED8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256667">
    <w:abstractNumId w:val="4"/>
  </w:num>
  <w:num w:numId="2" w16cid:durableId="1851947947">
    <w:abstractNumId w:val="0"/>
  </w:num>
  <w:num w:numId="3" w16cid:durableId="2125272613">
    <w:abstractNumId w:val="1"/>
  </w:num>
  <w:num w:numId="4" w16cid:durableId="742223417">
    <w:abstractNumId w:val="2"/>
  </w:num>
  <w:num w:numId="5" w16cid:durableId="710692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65"/>
    <w:rsid w:val="00036C2F"/>
    <w:rsid w:val="001715CB"/>
    <w:rsid w:val="00377C92"/>
    <w:rsid w:val="003C55ED"/>
    <w:rsid w:val="005725C3"/>
    <w:rsid w:val="005B30D8"/>
    <w:rsid w:val="005F5CCD"/>
    <w:rsid w:val="006316EC"/>
    <w:rsid w:val="00910C23"/>
    <w:rsid w:val="00A35DEA"/>
    <w:rsid w:val="00AC0273"/>
    <w:rsid w:val="00B772D2"/>
    <w:rsid w:val="00BA2F2B"/>
    <w:rsid w:val="00BF097C"/>
    <w:rsid w:val="00CC7384"/>
    <w:rsid w:val="00CE391B"/>
    <w:rsid w:val="00CF2A64"/>
    <w:rsid w:val="00DE5381"/>
    <w:rsid w:val="00E541A6"/>
    <w:rsid w:val="00E70F5C"/>
    <w:rsid w:val="00EE22EE"/>
    <w:rsid w:val="00F31465"/>
    <w:rsid w:val="00F765E2"/>
    <w:rsid w:val="00F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1C04"/>
  <w15:chartTrackingRefBased/>
  <w15:docId w15:val="{65CA7BBA-E166-4216-B115-7881BD15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A6"/>
  </w:style>
  <w:style w:type="paragraph" w:styleId="Footer">
    <w:name w:val="footer"/>
    <w:basedOn w:val="Normal"/>
    <w:link w:val="FooterChar"/>
    <w:uiPriority w:val="99"/>
    <w:unhideWhenUsed/>
    <w:rsid w:val="00E54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A6"/>
  </w:style>
  <w:style w:type="paragraph" w:styleId="ListParagraph">
    <w:name w:val="List Paragraph"/>
    <w:basedOn w:val="Normal"/>
    <w:uiPriority w:val="34"/>
    <w:qFormat/>
    <w:rsid w:val="00B7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DLA\Capstone%20Project\Formato%20de%20acta%20de%20re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de acta de reunion.dotx</Template>
  <TotalTime>22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HL</dc:creator>
  <cp:keywords/>
  <dc:description/>
  <cp:lastModifiedBy>(Estudiante) Diego Hiriart Leon</cp:lastModifiedBy>
  <cp:revision>7</cp:revision>
  <dcterms:created xsi:type="dcterms:W3CDTF">2023-05-17T17:41:00Z</dcterms:created>
  <dcterms:modified xsi:type="dcterms:W3CDTF">2023-05-17T20:09:00Z</dcterms:modified>
</cp:coreProperties>
</file>