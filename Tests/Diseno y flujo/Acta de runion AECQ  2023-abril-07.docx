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8AA9" w14:textId="77777777" w:rsidR="00DE5381" w:rsidRDefault="00E541A6" w:rsidP="00E541A6">
      <w:pPr>
        <w:jc w:val="center"/>
        <w:rPr>
          <w:rFonts w:ascii="Times New Roman" w:hAnsi="Times New Roman" w:cs="Times New Roman"/>
          <w:sz w:val="24"/>
          <w:szCs w:val="24"/>
        </w:rPr>
      </w:pPr>
      <w:r w:rsidRPr="00E541A6">
        <w:rPr>
          <w:rFonts w:ascii="Times New Roman" w:hAnsi="Times New Roman" w:cs="Times New Roman"/>
          <w:sz w:val="24"/>
          <w:szCs w:val="24"/>
        </w:rPr>
        <w:t xml:space="preserve">Acta de </w:t>
      </w:r>
      <w:r>
        <w:rPr>
          <w:rFonts w:ascii="Times New Roman" w:hAnsi="Times New Roman" w:cs="Times New Roman"/>
          <w:sz w:val="24"/>
          <w:szCs w:val="24"/>
        </w:rPr>
        <w:t>reunió</w:t>
      </w:r>
      <w:r w:rsidRPr="00E541A6">
        <w:rPr>
          <w:rFonts w:ascii="Times New Roman" w:hAnsi="Times New Roman" w:cs="Times New Roman"/>
          <w:sz w:val="24"/>
          <w:szCs w:val="24"/>
        </w:rPr>
        <w:t xml:space="preserve">n para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541A6">
        <w:rPr>
          <w:rFonts w:ascii="Times New Roman" w:hAnsi="Times New Roman" w:cs="Times New Roman"/>
          <w:sz w:val="24"/>
          <w:szCs w:val="24"/>
        </w:rPr>
        <w:t xml:space="preserve">royecto </w:t>
      </w:r>
      <w:proofErr w:type="spellStart"/>
      <w:r>
        <w:rPr>
          <w:rFonts w:ascii="Times New Roman" w:hAnsi="Times New Roman" w:cs="Times New Roman"/>
          <w:sz w:val="24"/>
          <w:szCs w:val="24"/>
        </w:rPr>
        <w:t>Capstone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representantes de la Academia de Esgrima Ciudad de Quito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41A6" w14:paraId="70DF9823" w14:textId="77777777" w:rsidTr="00192BBE">
        <w:tc>
          <w:tcPr>
            <w:tcW w:w="9016" w:type="dxa"/>
            <w:gridSpan w:val="2"/>
          </w:tcPr>
          <w:p w14:paraId="674C3023" w14:textId="77777777" w:rsidR="00E541A6" w:rsidRPr="00E541A6" w:rsidRDefault="00E541A6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Datos generales</w:t>
            </w:r>
          </w:p>
        </w:tc>
      </w:tr>
      <w:tr w:rsidR="00E541A6" w14:paraId="104AC04B" w14:textId="77777777" w:rsidTr="00E541A6">
        <w:tc>
          <w:tcPr>
            <w:tcW w:w="4508" w:type="dxa"/>
          </w:tcPr>
          <w:p w14:paraId="4CDC665C" w14:textId="77777777" w:rsidR="00E541A6" w:rsidRPr="00E541A6" w:rsidRDefault="00E541A6" w:rsidP="00E541A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Tema</w:t>
            </w:r>
          </w:p>
        </w:tc>
        <w:tc>
          <w:tcPr>
            <w:tcW w:w="4508" w:type="dxa"/>
          </w:tcPr>
          <w:p w14:paraId="3E4FA3C6" w14:textId="77777777" w:rsidR="00E541A6" w:rsidRDefault="00E541A6" w:rsidP="00E541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Revisión de avances del Proyecto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Capstone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Hiriart-Corales-Samaniego</w:t>
            </w:r>
          </w:p>
        </w:tc>
      </w:tr>
      <w:tr w:rsidR="00E541A6" w14:paraId="787E8CFA" w14:textId="77777777" w:rsidTr="00E541A6">
        <w:tc>
          <w:tcPr>
            <w:tcW w:w="4508" w:type="dxa"/>
          </w:tcPr>
          <w:p w14:paraId="1EBFBD2A" w14:textId="77777777" w:rsidR="00E541A6" w:rsidRPr="00E541A6" w:rsidRDefault="00E541A6" w:rsidP="00E541A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Lugar</w:t>
            </w:r>
          </w:p>
        </w:tc>
        <w:tc>
          <w:tcPr>
            <w:tcW w:w="4508" w:type="dxa"/>
          </w:tcPr>
          <w:p w14:paraId="3CC8A569" w14:textId="13C440D4" w:rsidR="00E541A6" w:rsidRDefault="00D765E8" w:rsidP="00E541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Reunión virtual</w:t>
            </w:r>
          </w:p>
        </w:tc>
      </w:tr>
      <w:tr w:rsidR="00E541A6" w14:paraId="23AD8E7D" w14:textId="77777777" w:rsidTr="00E541A6">
        <w:tc>
          <w:tcPr>
            <w:tcW w:w="4508" w:type="dxa"/>
          </w:tcPr>
          <w:p w14:paraId="29F338E0" w14:textId="77777777" w:rsidR="00E541A6" w:rsidRPr="00E541A6" w:rsidRDefault="00E541A6" w:rsidP="00E541A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y hora</w:t>
            </w:r>
          </w:p>
        </w:tc>
        <w:tc>
          <w:tcPr>
            <w:tcW w:w="4508" w:type="dxa"/>
          </w:tcPr>
          <w:p w14:paraId="72D9AC22" w14:textId="3FFD3830" w:rsidR="00E541A6" w:rsidRDefault="00D765E8" w:rsidP="00E541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 de abril de 2023, 12:00 pm</w:t>
            </w:r>
          </w:p>
        </w:tc>
      </w:tr>
      <w:tr w:rsidR="00E541A6" w14:paraId="0F1185BC" w14:textId="77777777" w:rsidTr="00E541A6">
        <w:tc>
          <w:tcPr>
            <w:tcW w:w="4508" w:type="dxa"/>
          </w:tcPr>
          <w:p w14:paraId="544007E2" w14:textId="77777777" w:rsidR="00E541A6" w:rsidRPr="00E541A6" w:rsidRDefault="00E541A6" w:rsidP="00E541A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Duración</w:t>
            </w:r>
          </w:p>
        </w:tc>
        <w:tc>
          <w:tcPr>
            <w:tcW w:w="4508" w:type="dxa"/>
          </w:tcPr>
          <w:p w14:paraId="377B44F7" w14:textId="0FD74FA7" w:rsidR="00E541A6" w:rsidRDefault="00D765E8" w:rsidP="00E541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miunutos</w:t>
            </w:r>
            <w:proofErr w:type="spellEnd"/>
          </w:p>
        </w:tc>
      </w:tr>
    </w:tbl>
    <w:p w14:paraId="2E443425" w14:textId="77777777" w:rsidR="00E541A6" w:rsidRDefault="00E541A6" w:rsidP="00E541A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E541A6" w14:paraId="257BA36B" w14:textId="77777777" w:rsidTr="00E541A6">
        <w:tc>
          <w:tcPr>
            <w:tcW w:w="9067" w:type="dxa"/>
            <w:gridSpan w:val="2"/>
          </w:tcPr>
          <w:p w14:paraId="099147C9" w14:textId="77777777" w:rsidR="00E541A6" w:rsidRPr="00E541A6" w:rsidRDefault="00E541A6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</w:p>
        </w:tc>
      </w:tr>
      <w:tr w:rsidR="00E541A6" w14:paraId="6CDC4719" w14:textId="77777777" w:rsidTr="00E541A6">
        <w:tc>
          <w:tcPr>
            <w:tcW w:w="4531" w:type="dxa"/>
          </w:tcPr>
          <w:p w14:paraId="1338F898" w14:textId="77777777" w:rsidR="00E541A6" w:rsidRPr="00E541A6" w:rsidRDefault="00E541A6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4536" w:type="dxa"/>
          </w:tcPr>
          <w:p w14:paraId="0BA5A5F4" w14:textId="77777777" w:rsidR="00E541A6" w:rsidRPr="00E541A6" w:rsidRDefault="00E541A6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4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</w:t>
            </w:r>
          </w:p>
        </w:tc>
      </w:tr>
      <w:tr w:rsidR="00D765E8" w14:paraId="4744A597" w14:textId="77777777" w:rsidTr="00E541A6">
        <w:tc>
          <w:tcPr>
            <w:tcW w:w="4531" w:type="dxa"/>
          </w:tcPr>
          <w:p w14:paraId="59A07288" w14:textId="26DA1EE0" w:rsidR="00D765E8" w:rsidRPr="00E541A6" w:rsidRDefault="00D765E8" w:rsidP="00D76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Milton Chávez</w:t>
            </w:r>
          </w:p>
        </w:tc>
        <w:tc>
          <w:tcPr>
            <w:tcW w:w="4536" w:type="dxa"/>
          </w:tcPr>
          <w:p w14:paraId="7B56AD56" w14:textId="18DF3AF7" w:rsidR="00D765E8" w:rsidRDefault="00D765E8" w:rsidP="00D76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Coordinador de entrenadores AECQ – representante AECQ</w:t>
            </w:r>
          </w:p>
        </w:tc>
      </w:tr>
      <w:tr w:rsidR="00D765E8" w14:paraId="153A0FFA" w14:textId="77777777" w:rsidTr="00E541A6">
        <w:tc>
          <w:tcPr>
            <w:tcW w:w="4531" w:type="dxa"/>
          </w:tcPr>
          <w:p w14:paraId="0F7C0EB5" w14:textId="0476820C" w:rsidR="00D765E8" w:rsidRPr="00E541A6" w:rsidRDefault="00D765E8" w:rsidP="00D76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Diego Hiriart</w:t>
            </w:r>
          </w:p>
        </w:tc>
        <w:tc>
          <w:tcPr>
            <w:tcW w:w="4536" w:type="dxa"/>
          </w:tcPr>
          <w:p w14:paraId="254CFAB1" w14:textId="5167BDE1" w:rsidR="00D765E8" w:rsidRDefault="00D765E8" w:rsidP="00D76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Representante de grupo del Proyecto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Capstone</w:t>
            </w:r>
            <w:proofErr w:type="spellEnd"/>
          </w:p>
        </w:tc>
      </w:tr>
    </w:tbl>
    <w:p w14:paraId="6F839BB8" w14:textId="77777777" w:rsidR="00E541A6" w:rsidRDefault="00E541A6" w:rsidP="00E541A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E541A6" w14:paraId="5B3979EA" w14:textId="77777777" w:rsidTr="007D3D98">
        <w:tc>
          <w:tcPr>
            <w:tcW w:w="9067" w:type="dxa"/>
            <w:gridSpan w:val="2"/>
          </w:tcPr>
          <w:p w14:paraId="26F9E100" w14:textId="77777777" w:rsidR="00E541A6" w:rsidRPr="00E541A6" w:rsidRDefault="00E541A6" w:rsidP="007D3D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 de revisiones</w:t>
            </w:r>
          </w:p>
        </w:tc>
      </w:tr>
      <w:tr w:rsidR="00E541A6" w14:paraId="0A493789" w14:textId="77777777" w:rsidTr="00B772D2">
        <w:tc>
          <w:tcPr>
            <w:tcW w:w="2972" w:type="dxa"/>
          </w:tcPr>
          <w:p w14:paraId="4706F9B2" w14:textId="77777777" w:rsidR="00E541A6" w:rsidRPr="00E541A6" w:rsidRDefault="00E541A6" w:rsidP="007D3D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Cambios en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wireframes</w:t>
            </w:r>
            <w:proofErr w:type="spellEnd"/>
          </w:p>
        </w:tc>
        <w:tc>
          <w:tcPr>
            <w:tcW w:w="6095" w:type="dxa"/>
          </w:tcPr>
          <w:p w14:paraId="71A60CE2" w14:textId="37E02F9D" w:rsidR="00E541A6" w:rsidRPr="00D765E8" w:rsidRDefault="00D765E8" w:rsidP="00D765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541A6" w14:paraId="57F78B67" w14:textId="77777777" w:rsidTr="00B772D2">
        <w:tc>
          <w:tcPr>
            <w:tcW w:w="2972" w:type="dxa"/>
          </w:tcPr>
          <w:p w14:paraId="35E438F2" w14:textId="77777777" w:rsidR="00E541A6" w:rsidRPr="00E541A6" w:rsidRDefault="00E541A6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4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Cambios en </w:t>
            </w:r>
            <w:r w:rsidR="005B30D8" w:rsidRPr="00E54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requerimientos</w:t>
            </w:r>
            <w:r w:rsidR="005B3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del sistema</w:t>
            </w:r>
          </w:p>
        </w:tc>
        <w:tc>
          <w:tcPr>
            <w:tcW w:w="6095" w:type="dxa"/>
          </w:tcPr>
          <w:p w14:paraId="212AA63B" w14:textId="738B1CC4" w:rsidR="00D765E8" w:rsidRPr="00D765E8" w:rsidRDefault="00D765E8" w:rsidP="00D765E8">
            <w:pPr>
              <w:pStyle w:val="ListParagraph"/>
              <w:numPr>
                <w:ilvl w:val="0"/>
                <w:numId w:val="3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5E8">
              <w:rPr>
                <w:rFonts w:ascii="Times New Roman" w:hAnsi="Times New Roman" w:cs="Times New Roman"/>
                <w:sz w:val="24"/>
                <w:szCs w:val="24"/>
              </w:rPr>
              <w:t>Se debe poder generar macrociclos, son individuales y se debe almacenar: fechas de inicio y fin, objetivo, retroalimentación, campeonato en el que termina.</w:t>
            </w:r>
          </w:p>
          <w:p w14:paraId="0F695BE8" w14:textId="4741699D" w:rsidR="00E541A6" w:rsidRPr="00D765E8" w:rsidRDefault="00D765E8" w:rsidP="00D765E8">
            <w:pPr>
              <w:pStyle w:val="ListParagraph"/>
              <w:numPr>
                <w:ilvl w:val="0"/>
                <w:numId w:val="3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5E8">
              <w:rPr>
                <w:rFonts w:ascii="Times New Roman" w:hAnsi="Times New Roman" w:cs="Times New Roman"/>
                <w:sz w:val="24"/>
                <w:szCs w:val="24"/>
              </w:rPr>
              <w:t>Para la asistencia se debe poder registrar solo 2 opciones, asistió y faltó. Entonces por ejemplo alguien que va 5 días a la semana tiene 83% de asistencia y alguien que va 1 tenga 16%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41A6" w14:paraId="65ABD9F5" w14:textId="77777777" w:rsidTr="00B772D2">
        <w:tc>
          <w:tcPr>
            <w:tcW w:w="2972" w:type="dxa"/>
          </w:tcPr>
          <w:p w14:paraId="4EABCA21" w14:textId="77777777" w:rsidR="00E541A6" w:rsidRPr="005B30D8" w:rsidRDefault="005B30D8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Cambios de requerimientos para máquina</w:t>
            </w:r>
          </w:p>
        </w:tc>
        <w:tc>
          <w:tcPr>
            <w:tcW w:w="6095" w:type="dxa"/>
          </w:tcPr>
          <w:p w14:paraId="2F763A6B" w14:textId="7DBD04E2" w:rsidR="00E541A6" w:rsidRPr="00D765E8" w:rsidRDefault="00D765E8" w:rsidP="00D765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541A6" w14:paraId="4A4D5AC4" w14:textId="77777777" w:rsidTr="00B772D2">
        <w:tc>
          <w:tcPr>
            <w:tcW w:w="2972" w:type="dxa"/>
          </w:tcPr>
          <w:p w14:paraId="0CD589F6" w14:textId="77777777" w:rsidR="00E541A6" w:rsidRPr="005B30D8" w:rsidRDefault="00B772D2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Avances y correcciones aprobadas en sistema</w:t>
            </w:r>
          </w:p>
        </w:tc>
        <w:tc>
          <w:tcPr>
            <w:tcW w:w="6095" w:type="dxa"/>
          </w:tcPr>
          <w:p w14:paraId="771A62CD" w14:textId="1CF5C389" w:rsidR="00E541A6" w:rsidRPr="00D765E8" w:rsidRDefault="00D765E8" w:rsidP="00D765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772D2" w14:paraId="455640C5" w14:textId="77777777" w:rsidTr="00B772D2">
        <w:tc>
          <w:tcPr>
            <w:tcW w:w="2972" w:type="dxa"/>
          </w:tcPr>
          <w:p w14:paraId="149FFAA1" w14:textId="77777777" w:rsidR="00B772D2" w:rsidRDefault="00B772D2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Avances y correcciones aprobadas para máquina</w:t>
            </w:r>
          </w:p>
        </w:tc>
        <w:tc>
          <w:tcPr>
            <w:tcW w:w="6095" w:type="dxa"/>
          </w:tcPr>
          <w:p w14:paraId="585EBBC4" w14:textId="0EA0B163" w:rsidR="00B772D2" w:rsidRPr="00D765E8" w:rsidRDefault="00D765E8" w:rsidP="00D765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18FF94FE" w14:textId="77777777" w:rsidR="00E541A6" w:rsidRDefault="00E541A6" w:rsidP="00E541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039C6F" w14:textId="2FF47C27" w:rsidR="005B30D8" w:rsidRDefault="00546A0D" w:rsidP="00E541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82D1EB4" wp14:editId="017A28E4">
            <wp:simplePos x="0" y="0"/>
            <wp:positionH relativeFrom="column">
              <wp:posOffset>3575913</wp:posOffset>
            </wp:positionH>
            <wp:positionV relativeFrom="paragraph">
              <wp:posOffset>285861</wp:posOffset>
            </wp:positionV>
            <wp:extent cx="1765158" cy="580601"/>
            <wp:effectExtent l="0" t="0" r="6985" b="0"/>
            <wp:wrapNone/>
            <wp:docPr id="148718675" name="Picture 1" descr="A close up of a signa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8675" name="Picture 1" descr="A close up of a signa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6467" b="58224" l="9789" r="86986">
                                  <a14:foregroundMark x1="12125" y1="48280" x2="43048" y2="47780"/>
                                  <a14:foregroundMark x1="43048" y1="47780" x2="66407" y2="48343"/>
                                  <a14:foregroundMark x1="66407" y1="48343" x2="84093" y2="55972"/>
                                  <a14:foregroundMark x1="84093" y1="55972" x2="26585" y2="58161"/>
                                  <a14:foregroundMark x1="26585" y1="58161" x2="11902" y2="48468"/>
                                  <a14:foregroundMark x1="11902" y1="48468" x2="12125" y2="48468"/>
                                  <a14:foregroundMark x1="67853" y1="49093" x2="75751" y2="48593"/>
                                  <a14:foregroundMark x1="77976" y1="49719" x2="22358" y2="48218"/>
                                  <a14:foregroundMark x1="22358" y1="48218" x2="44716" y2="57286"/>
                                  <a14:foregroundMark x1="44716" y1="57286" x2="67186" y2="57661"/>
                                  <a14:foregroundMark x1="67186" y1="57661" x2="83982" y2="49781"/>
                                  <a14:foregroundMark x1="83982" y1="49781" x2="81646" y2="50719"/>
                                  <a14:foregroundMark x1="77308" y1="57974" x2="78865" y2="57724"/>
                                  <a14:foregroundMark x1="78087" y1="48093" x2="86652" y2="47092"/>
                                  <a14:foregroundMark x1="16908" y1="55910" x2="21357" y2="54597"/>
                                  <a14:foregroundMark x1="16463" y1="55847" x2="20578" y2="54034"/>
                                  <a14:foregroundMark x1="68521" y1="48780" x2="84650" y2="46904"/>
                                  <a14:foregroundMark x1="85651" y1="47530" x2="82647" y2="50969"/>
                                  <a14:foregroundMark x1="82759" y1="51157" x2="80534" y2="54409"/>
                                  <a14:foregroundMark x1="14794" y1="50594" x2="28254" y2="58099"/>
                                  <a14:foregroundMark x1="25028" y1="57348" x2="20690" y2="56035"/>
                                  <a14:foregroundMark x1="19911" y1="56160" x2="16129" y2="55660"/>
                                  <a14:foregroundMark x1="11235" y1="55034" x2="16685" y2="55097"/>
                                  <a14:foregroundMark x1="16908" y1="55910" x2="21691" y2="56911"/>
                                  <a14:foregroundMark x1="12125" y1="55285" x2="22136" y2="57473"/>
                                  <a14:foregroundMark x1="10456" y1="54472" x2="10790" y2="55472"/>
                                  <a14:foregroundMark x1="77976" y1="57974" x2="79199" y2="57974"/>
                                  <a14:foregroundMark x1="86429" y1="47717" x2="86986" y2="47154"/>
                                  <a14:foregroundMark x1="15907" y1="52783" x2="9789" y2="54221"/>
                                  <a14:foregroundMark x1="10122" y1="54597" x2="10122" y2="55034"/>
                                </a14:backgroundRemoval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9" t="45020" r="11335" b="40171"/>
                    <a:stretch/>
                  </pic:blipFill>
                  <pic:spPr bwMode="auto">
                    <a:xfrm>
                      <a:off x="0" y="0"/>
                      <a:ext cx="1765158" cy="58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0D8">
        <w:rPr>
          <w:rFonts w:ascii="Times New Roman" w:hAnsi="Times New Roman" w:cs="Times New Roman"/>
          <w:sz w:val="24"/>
          <w:szCs w:val="24"/>
        </w:rPr>
        <w:t>Indicando su aprobación de lo registrado en esta acta, firman:</w:t>
      </w:r>
    </w:p>
    <w:p w14:paraId="4594FEBA" w14:textId="77777777" w:rsidR="005B30D8" w:rsidRDefault="005B30D8" w:rsidP="00E541A6">
      <w:pPr>
        <w:jc w:val="both"/>
        <w:rPr>
          <w:rFonts w:ascii="Times New Roman" w:hAnsi="Times New Roman" w:cs="Times New Roman"/>
          <w:sz w:val="24"/>
          <w:szCs w:val="24"/>
        </w:rPr>
        <w:sectPr w:rsidR="005B30D8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FD0C71" w14:textId="764BEE89" w:rsidR="005B30D8" w:rsidRDefault="0052557F" w:rsidP="00E541A6">
      <w:pPr>
        <w:jc w:val="both"/>
        <w:rPr>
          <w:rFonts w:ascii="Times New Roman" w:hAnsi="Times New Roman" w:cs="Times New Roman"/>
          <w:sz w:val="24"/>
          <w:szCs w:val="24"/>
        </w:rPr>
      </w:pPr>
      <w:r w:rsidRPr="00AB0E23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1" locked="0" layoutInCell="1" allowOverlap="1" wp14:anchorId="04139D38" wp14:editId="17169DF5">
            <wp:simplePos x="0" y="0"/>
            <wp:positionH relativeFrom="margin">
              <wp:posOffset>398297</wp:posOffset>
            </wp:positionH>
            <wp:positionV relativeFrom="paragraph">
              <wp:posOffset>43364</wp:posOffset>
            </wp:positionV>
            <wp:extent cx="1813721" cy="558068"/>
            <wp:effectExtent l="0" t="0" r="0" b="0"/>
            <wp:wrapNone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00" t="30231" r="15667" b="35503"/>
                    <a:stretch/>
                  </pic:blipFill>
                  <pic:spPr bwMode="auto">
                    <a:xfrm>
                      <a:off x="0" y="0"/>
                      <a:ext cx="1813721" cy="558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35A51" w14:textId="138BD3E0" w:rsidR="005B30D8" w:rsidRDefault="005B30D8" w:rsidP="00E541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3C944B" w14:textId="77777777" w:rsidR="005B30D8" w:rsidRPr="005B30D8" w:rsidRDefault="005B30D8" w:rsidP="005B30D8">
      <w:pPr>
        <w:jc w:val="center"/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</w:pPr>
      <w:r w:rsidRPr="005B30D8"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  <w:t>línea-de-firma-línea-de-firma-línea-de-fir</w:t>
      </w:r>
    </w:p>
    <w:p w14:paraId="2B11C3EF" w14:textId="77777777" w:rsidR="005B30D8" w:rsidRDefault="005B30D8" w:rsidP="005B3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Diego Hiriart</w:t>
      </w:r>
    </w:p>
    <w:p w14:paraId="639674A0" w14:textId="77777777" w:rsidR="005B30D8" w:rsidRDefault="005B30D8" w:rsidP="005B3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Representante de grupo del Proyecto </w:t>
      </w:r>
      <w:proofErr w:type="spellStart"/>
      <w:r>
        <w:rPr>
          <w:rFonts w:ascii="Times New Roman" w:hAnsi="Times New Roman" w:cs="Times New Roman"/>
          <w:sz w:val="24"/>
          <w:szCs w:val="24"/>
        </w:rPr>
        <w:t>Capstone</w:t>
      </w:r>
      <w:proofErr w:type="spellEnd"/>
    </w:p>
    <w:p w14:paraId="5921DA1F" w14:textId="77777777" w:rsidR="00D06A38" w:rsidRDefault="00D06A38" w:rsidP="00D06A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1724061609</w:t>
      </w:r>
    </w:p>
    <w:p w14:paraId="1E04FEEF" w14:textId="77777777" w:rsidR="005B30D8" w:rsidRDefault="005B30D8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B4E460" w14:textId="64306736" w:rsidR="005B30D8" w:rsidRDefault="005B30D8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E077D" w14:textId="77777777" w:rsidR="005B30D8" w:rsidRDefault="005B30D8" w:rsidP="00D06A38">
      <w:pPr>
        <w:rPr>
          <w:rFonts w:ascii="Times New Roman" w:hAnsi="Times New Roman" w:cs="Times New Roman"/>
          <w:sz w:val="24"/>
          <w:szCs w:val="24"/>
        </w:rPr>
      </w:pPr>
    </w:p>
    <w:p w14:paraId="19A2499D" w14:textId="77777777" w:rsidR="005B30D8" w:rsidRPr="005B30D8" w:rsidRDefault="005B30D8" w:rsidP="005B30D8">
      <w:pPr>
        <w:jc w:val="center"/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</w:pPr>
      <w:r w:rsidRPr="005B30D8"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  <w:t>línea-de-firma-línea-de-firma-línea-de-fir</w:t>
      </w:r>
    </w:p>
    <w:p w14:paraId="01EEC19D" w14:textId="77777777" w:rsidR="005B30D8" w:rsidRDefault="005B30D8" w:rsidP="005B3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Milton Chávez</w:t>
      </w:r>
    </w:p>
    <w:p w14:paraId="3F8652A4" w14:textId="77777777" w:rsidR="005B30D8" w:rsidRDefault="005B30D8" w:rsidP="005B3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Coordinador de entrenadores AECQ</w:t>
      </w:r>
    </w:p>
    <w:p w14:paraId="5FE87C14" w14:textId="77777777" w:rsidR="00D06A38" w:rsidRPr="00E541A6" w:rsidRDefault="00D06A38" w:rsidP="00D06A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C.I.: </w:t>
      </w:r>
      <w:r w:rsidRPr="00797CE4">
        <w:rPr>
          <w:rFonts w:ascii="Times New Roman" w:hAnsi="Times New Roman" w:cs="Times New Roman"/>
          <w:sz w:val="24"/>
          <w:szCs w:val="24"/>
        </w:rPr>
        <w:t>1720599693</w:t>
      </w:r>
    </w:p>
    <w:p w14:paraId="63D79127" w14:textId="77777777" w:rsidR="00D06A38" w:rsidRPr="00E541A6" w:rsidRDefault="00D06A38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06A38" w:rsidRPr="00E541A6" w:rsidSect="005B30D8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B8F66" w14:textId="77777777" w:rsidR="00562C22" w:rsidRDefault="00562C22" w:rsidP="00E541A6">
      <w:pPr>
        <w:spacing w:after="0" w:line="240" w:lineRule="auto"/>
      </w:pPr>
      <w:r>
        <w:separator/>
      </w:r>
    </w:p>
  </w:endnote>
  <w:endnote w:type="continuationSeparator" w:id="0">
    <w:p w14:paraId="633785BA" w14:textId="77777777" w:rsidR="00562C22" w:rsidRDefault="00562C22" w:rsidP="00E54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835910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C23A6" w14:textId="77777777" w:rsidR="00E541A6" w:rsidRPr="00E541A6" w:rsidRDefault="00E541A6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41A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1A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1A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541A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541A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66085D4" w14:textId="77777777" w:rsidR="00E541A6" w:rsidRDefault="00E541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8BA8B" w14:textId="77777777" w:rsidR="00562C22" w:rsidRDefault="00562C22" w:rsidP="00E541A6">
      <w:pPr>
        <w:spacing w:after="0" w:line="240" w:lineRule="auto"/>
      </w:pPr>
      <w:r>
        <w:separator/>
      </w:r>
    </w:p>
  </w:footnote>
  <w:footnote w:type="continuationSeparator" w:id="0">
    <w:p w14:paraId="61522089" w14:textId="77777777" w:rsidR="00562C22" w:rsidRDefault="00562C22" w:rsidP="00E54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7C79"/>
    <w:multiLevelType w:val="hybridMultilevel"/>
    <w:tmpl w:val="E4C4E6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56FBB"/>
    <w:multiLevelType w:val="hybridMultilevel"/>
    <w:tmpl w:val="6E02D7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2754B"/>
    <w:multiLevelType w:val="hybridMultilevel"/>
    <w:tmpl w:val="AAEED8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256667">
    <w:abstractNumId w:val="2"/>
  </w:num>
  <w:num w:numId="2" w16cid:durableId="1851947947">
    <w:abstractNumId w:val="0"/>
  </w:num>
  <w:num w:numId="3" w16cid:durableId="1497113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83"/>
    <w:rsid w:val="00036C2F"/>
    <w:rsid w:val="000441EF"/>
    <w:rsid w:val="001715CB"/>
    <w:rsid w:val="00377C92"/>
    <w:rsid w:val="003C55ED"/>
    <w:rsid w:val="0052557F"/>
    <w:rsid w:val="00534483"/>
    <w:rsid w:val="00546A0D"/>
    <w:rsid w:val="00562C22"/>
    <w:rsid w:val="005B30D8"/>
    <w:rsid w:val="005F5CCD"/>
    <w:rsid w:val="0067501F"/>
    <w:rsid w:val="007E4E3C"/>
    <w:rsid w:val="00910C23"/>
    <w:rsid w:val="00A35DEA"/>
    <w:rsid w:val="00B772D2"/>
    <w:rsid w:val="00BF57F5"/>
    <w:rsid w:val="00CF2A64"/>
    <w:rsid w:val="00D06A38"/>
    <w:rsid w:val="00D765E8"/>
    <w:rsid w:val="00DE5381"/>
    <w:rsid w:val="00E541A6"/>
    <w:rsid w:val="00F765E2"/>
    <w:rsid w:val="00FC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12F4"/>
  <w15:chartTrackingRefBased/>
  <w15:docId w15:val="{5AD6E52E-201A-48B4-8B1E-278F5ACF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1A6"/>
  </w:style>
  <w:style w:type="paragraph" w:styleId="Footer">
    <w:name w:val="footer"/>
    <w:basedOn w:val="Normal"/>
    <w:link w:val="FooterChar"/>
    <w:uiPriority w:val="99"/>
    <w:unhideWhenUsed/>
    <w:rsid w:val="00E54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A6"/>
  </w:style>
  <w:style w:type="paragraph" w:styleId="ListParagraph">
    <w:name w:val="List Paragraph"/>
    <w:basedOn w:val="Normal"/>
    <w:uiPriority w:val="34"/>
    <w:qFormat/>
    <w:rsid w:val="00B77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DLA\Capstone%20Project\Formato%20de%20acta%20de%20reun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 de acta de reunion.dotx</Template>
  <TotalTime>5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HL</dc:creator>
  <cp:keywords/>
  <dc:description/>
  <cp:lastModifiedBy>(Estudiante) Diego Hiriart Leon</cp:lastModifiedBy>
  <cp:revision>6</cp:revision>
  <dcterms:created xsi:type="dcterms:W3CDTF">2023-05-17T17:39:00Z</dcterms:created>
  <dcterms:modified xsi:type="dcterms:W3CDTF">2023-05-17T20:09:00Z</dcterms:modified>
</cp:coreProperties>
</file>