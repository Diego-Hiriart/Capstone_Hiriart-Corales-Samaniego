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9E1F" w14:textId="77777777" w:rsidR="00DE5381" w:rsidRDefault="00E541A6" w:rsidP="00E5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1A6">
        <w:rPr>
          <w:rFonts w:ascii="Times New Roman" w:hAnsi="Times New Roman" w:cs="Times New Roman"/>
          <w:sz w:val="24"/>
          <w:szCs w:val="24"/>
        </w:rPr>
        <w:t xml:space="preserve">Acta de </w:t>
      </w:r>
      <w:r>
        <w:rPr>
          <w:rFonts w:ascii="Times New Roman" w:hAnsi="Times New Roman" w:cs="Times New Roman"/>
          <w:sz w:val="24"/>
          <w:szCs w:val="24"/>
        </w:rPr>
        <w:t>reunió</w:t>
      </w:r>
      <w:r w:rsidRPr="00E541A6">
        <w:rPr>
          <w:rFonts w:ascii="Times New Roman" w:hAnsi="Times New Roman" w:cs="Times New Roman"/>
          <w:sz w:val="24"/>
          <w:szCs w:val="24"/>
        </w:rPr>
        <w:t xml:space="preserve">n para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541A6">
        <w:rPr>
          <w:rFonts w:ascii="Times New Roman" w:hAnsi="Times New Roman" w:cs="Times New Roman"/>
          <w:sz w:val="24"/>
          <w:szCs w:val="24"/>
        </w:rPr>
        <w:t xml:space="preserve">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representantes de la Academia de Esgrima Ciudad de Quito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1A6" w14:paraId="270F88D2" w14:textId="77777777" w:rsidTr="00192BBE">
        <w:tc>
          <w:tcPr>
            <w:tcW w:w="9016" w:type="dxa"/>
            <w:gridSpan w:val="2"/>
          </w:tcPr>
          <w:p w14:paraId="676EF73B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generales</w:t>
            </w:r>
          </w:p>
        </w:tc>
      </w:tr>
      <w:tr w:rsidR="00E541A6" w14:paraId="14566639" w14:textId="77777777" w:rsidTr="00E541A6">
        <w:tc>
          <w:tcPr>
            <w:tcW w:w="4508" w:type="dxa"/>
          </w:tcPr>
          <w:p w14:paraId="1A00B9D5" w14:textId="77777777" w:rsidR="00E541A6" w:rsidRPr="00E541A6" w:rsidRDefault="00E541A6" w:rsidP="00E541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</w:t>
            </w:r>
          </w:p>
        </w:tc>
        <w:tc>
          <w:tcPr>
            <w:tcW w:w="4508" w:type="dxa"/>
          </w:tcPr>
          <w:p w14:paraId="28E5D62E" w14:textId="77777777" w:rsidR="00E541A6" w:rsidRDefault="00E541A6" w:rsidP="00E541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Revisión de avances del Proyecto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Hiriart-Corales-Samaniego</w:t>
            </w:r>
          </w:p>
        </w:tc>
      </w:tr>
      <w:tr w:rsidR="00850ACF" w14:paraId="3A8D75EE" w14:textId="77777777" w:rsidTr="00E541A6">
        <w:tc>
          <w:tcPr>
            <w:tcW w:w="4508" w:type="dxa"/>
          </w:tcPr>
          <w:p w14:paraId="519C656F" w14:textId="77777777" w:rsidR="00850ACF" w:rsidRPr="00E541A6" w:rsidRDefault="00850ACF" w:rsidP="00850A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Lugar</w:t>
            </w:r>
          </w:p>
        </w:tc>
        <w:tc>
          <w:tcPr>
            <w:tcW w:w="4508" w:type="dxa"/>
          </w:tcPr>
          <w:p w14:paraId="77EC2D29" w14:textId="5EFB1B9A" w:rsidR="00850ACF" w:rsidRDefault="00850ACF" w:rsidP="00850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Academia de Esgrima Ciudad de Quito</w:t>
            </w:r>
          </w:p>
        </w:tc>
      </w:tr>
      <w:tr w:rsidR="00850ACF" w14:paraId="151DE7C5" w14:textId="77777777" w:rsidTr="00E541A6">
        <w:tc>
          <w:tcPr>
            <w:tcW w:w="4508" w:type="dxa"/>
          </w:tcPr>
          <w:p w14:paraId="5FF20500" w14:textId="77777777" w:rsidR="00850ACF" w:rsidRPr="00E541A6" w:rsidRDefault="00850ACF" w:rsidP="00850A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y hora</w:t>
            </w:r>
          </w:p>
        </w:tc>
        <w:tc>
          <w:tcPr>
            <w:tcW w:w="4508" w:type="dxa"/>
          </w:tcPr>
          <w:p w14:paraId="62B6AD29" w14:textId="047EA1E7" w:rsidR="00850ACF" w:rsidRDefault="00850ACF" w:rsidP="00850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de mayo de 2023, 10:00 am</w:t>
            </w:r>
          </w:p>
        </w:tc>
      </w:tr>
      <w:tr w:rsidR="00850ACF" w14:paraId="720C5DA9" w14:textId="77777777" w:rsidTr="00E541A6">
        <w:tc>
          <w:tcPr>
            <w:tcW w:w="4508" w:type="dxa"/>
          </w:tcPr>
          <w:p w14:paraId="37513D4B" w14:textId="77777777" w:rsidR="00850ACF" w:rsidRPr="00E541A6" w:rsidRDefault="00850ACF" w:rsidP="00850A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4508" w:type="dxa"/>
          </w:tcPr>
          <w:p w14:paraId="42A94016" w14:textId="69F5A03D" w:rsidR="00850ACF" w:rsidRDefault="00850ACF" w:rsidP="00850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horas</w:t>
            </w:r>
          </w:p>
        </w:tc>
      </w:tr>
    </w:tbl>
    <w:p w14:paraId="5F721C25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E541A6" w14:paraId="430D5A88" w14:textId="77777777" w:rsidTr="00E541A6">
        <w:tc>
          <w:tcPr>
            <w:tcW w:w="9067" w:type="dxa"/>
            <w:gridSpan w:val="2"/>
          </w:tcPr>
          <w:p w14:paraId="37AEAC1B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</w:tr>
      <w:tr w:rsidR="00E541A6" w14:paraId="243A10BB" w14:textId="77777777" w:rsidTr="00E541A6">
        <w:tc>
          <w:tcPr>
            <w:tcW w:w="4531" w:type="dxa"/>
          </w:tcPr>
          <w:p w14:paraId="7256DB42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14:paraId="09267A9A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</w:tr>
      <w:tr w:rsidR="00850ACF" w14:paraId="749BC330" w14:textId="77777777" w:rsidTr="00E541A6">
        <w:tc>
          <w:tcPr>
            <w:tcW w:w="4531" w:type="dxa"/>
          </w:tcPr>
          <w:p w14:paraId="62A0A4E8" w14:textId="2655555B" w:rsidR="00850ACF" w:rsidRPr="00E541A6" w:rsidRDefault="00850ACF" w:rsidP="00850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Milton Chávez</w:t>
            </w:r>
          </w:p>
        </w:tc>
        <w:tc>
          <w:tcPr>
            <w:tcW w:w="4536" w:type="dxa"/>
          </w:tcPr>
          <w:p w14:paraId="47E3435B" w14:textId="32B84D1D" w:rsidR="00850ACF" w:rsidRDefault="00850ACF" w:rsidP="00850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entrenadores AECQ – representante AECQ</w:t>
            </w:r>
          </w:p>
        </w:tc>
      </w:tr>
      <w:tr w:rsidR="00850ACF" w14:paraId="69DF11BE" w14:textId="77777777" w:rsidTr="00E541A6">
        <w:tc>
          <w:tcPr>
            <w:tcW w:w="4531" w:type="dxa"/>
          </w:tcPr>
          <w:p w14:paraId="169BED12" w14:textId="63732F32" w:rsidR="00850ACF" w:rsidRPr="00E541A6" w:rsidRDefault="00850ACF" w:rsidP="00850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Raúl Vargas</w:t>
            </w:r>
          </w:p>
        </w:tc>
        <w:tc>
          <w:tcPr>
            <w:tcW w:w="4536" w:type="dxa"/>
          </w:tcPr>
          <w:p w14:paraId="76E27CEA" w14:textId="54E66CF3" w:rsidR="00850ACF" w:rsidRDefault="00850ACF" w:rsidP="00850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Entrenador AECQ – representante AECQ</w:t>
            </w:r>
          </w:p>
        </w:tc>
      </w:tr>
      <w:tr w:rsidR="00850ACF" w14:paraId="35CDE26A" w14:textId="77777777" w:rsidTr="00E541A6">
        <w:tc>
          <w:tcPr>
            <w:tcW w:w="4531" w:type="dxa"/>
          </w:tcPr>
          <w:p w14:paraId="2DB8A63A" w14:textId="26EE93AD" w:rsidR="00850ACF" w:rsidRPr="00E541A6" w:rsidRDefault="00850ACF" w:rsidP="00850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Diego Hiriart</w:t>
            </w:r>
          </w:p>
        </w:tc>
        <w:tc>
          <w:tcPr>
            <w:tcW w:w="4536" w:type="dxa"/>
          </w:tcPr>
          <w:p w14:paraId="1FCDD0BF" w14:textId="29A40ED1" w:rsidR="00850ACF" w:rsidRDefault="00850ACF" w:rsidP="00850A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Representante de grupo del Proyecto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Capstone</w:t>
            </w:r>
            <w:proofErr w:type="spellEnd"/>
          </w:p>
        </w:tc>
      </w:tr>
    </w:tbl>
    <w:p w14:paraId="3673CABC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E541A6" w14:paraId="00CC70B4" w14:textId="77777777" w:rsidTr="007D3D98">
        <w:tc>
          <w:tcPr>
            <w:tcW w:w="9067" w:type="dxa"/>
            <w:gridSpan w:val="2"/>
          </w:tcPr>
          <w:p w14:paraId="13355A0D" w14:textId="77777777" w:rsidR="00E541A6" w:rsidRPr="00E541A6" w:rsidRDefault="00E541A6" w:rsidP="007D3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de revisiones</w:t>
            </w:r>
          </w:p>
        </w:tc>
      </w:tr>
      <w:tr w:rsidR="00E541A6" w14:paraId="4B964A5D" w14:textId="77777777" w:rsidTr="00B772D2">
        <w:tc>
          <w:tcPr>
            <w:tcW w:w="2972" w:type="dxa"/>
          </w:tcPr>
          <w:p w14:paraId="3E0C63E9" w14:textId="77777777" w:rsidR="00E541A6" w:rsidRPr="00E541A6" w:rsidRDefault="00E541A6" w:rsidP="007D3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Cambios 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6095" w:type="dxa"/>
          </w:tcPr>
          <w:p w14:paraId="5B335C3B" w14:textId="77777777" w:rsidR="00AE253B" w:rsidRDefault="00AE253B" w:rsidP="00AE253B">
            <w:pPr>
              <w:pStyle w:val="ListParagraph"/>
              <w:numPr>
                <w:ilvl w:val="0"/>
                <w:numId w:val="3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Cambiar es feriado a "día no hábil"</w:t>
            </w:r>
          </w:p>
          <w:p w14:paraId="7C61B629" w14:textId="08CC4366" w:rsidR="00AE253B" w:rsidRPr="00AE253B" w:rsidRDefault="00AE253B" w:rsidP="00AE253B">
            <w:pPr>
              <w:pStyle w:val="ListParagraph"/>
              <w:numPr>
                <w:ilvl w:val="0"/>
                <w:numId w:val="3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Opción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heckbox</w:t>
            </w:r>
            <w:proofErr w:type="spellEnd"/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) de esgrimista invitado en creación de alumnos, no solo al registrar combate</w:t>
            </w:r>
          </w:p>
        </w:tc>
      </w:tr>
      <w:tr w:rsidR="00E541A6" w14:paraId="6E0D76C1" w14:textId="77777777" w:rsidTr="00B772D2">
        <w:tc>
          <w:tcPr>
            <w:tcW w:w="2972" w:type="dxa"/>
          </w:tcPr>
          <w:p w14:paraId="5FAFBB35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Cambios en </w:t>
            </w:r>
            <w:r w:rsidR="005B30D8"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requerimientos</w:t>
            </w:r>
            <w:r w:rsidR="005B3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sistema</w:t>
            </w:r>
          </w:p>
        </w:tc>
        <w:tc>
          <w:tcPr>
            <w:tcW w:w="6095" w:type="dxa"/>
          </w:tcPr>
          <w:p w14:paraId="0BD696D0" w14:textId="77777777" w:rsidR="00AE253B" w:rsidRDefault="00AE253B" w:rsidP="00AE253B">
            <w:pPr>
              <w:pStyle w:val="ListParagraph"/>
              <w:numPr>
                <w:ilvl w:val="0"/>
                <w:numId w:val="4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Poder marcar a todos en competencia para la asistencia, no solo individualmente</w:t>
            </w:r>
          </w:p>
          <w:p w14:paraId="339325ED" w14:textId="77777777" w:rsidR="00AE253B" w:rsidRDefault="00AE253B" w:rsidP="00AE253B">
            <w:pPr>
              <w:pStyle w:val="ListParagraph"/>
              <w:numPr>
                <w:ilvl w:val="0"/>
                <w:numId w:val="4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 xml:space="preserve">Añadir número de clasificados luego de </w:t>
            </w:r>
            <w:proofErr w:type="spellStart"/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poules</w:t>
            </w:r>
            <w:proofErr w:type="spellEnd"/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, es un parámetro opcional</w:t>
            </w:r>
          </w:p>
          <w:p w14:paraId="5BC4B426" w14:textId="77777777" w:rsidR="00AE253B" w:rsidRDefault="00AE253B" w:rsidP="00AE253B">
            <w:pPr>
              <w:pStyle w:val="ListParagraph"/>
              <w:numPr>
                <w:ilvl w:val="0"/>
                <w:numId w:val="4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 xml:space="preserve">Además de formato academia automático, si no se selecciona automático poder aun añadir rondas de </w:t>
            </w:r>
            <w:proofErr w:type="spellStart"/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poules</w:t>
            </w:r>
            <w:proofErr w:type="spellEnd"/>
          </w:p>
          <w:p w14:paraId="6E73BFAC" w14:textId="77777777" w:rsidR="00AE253B" w:rsidRDefault="00AE253B" w:rsidP="00AE253B">
            <w:pPr>
              <w:pStyle w:val="ListParagraph"/>
              <w:numPr>
                <w:ilvl w:val="0"/>
                <w:numId w:val="4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 xml:space="preserve">Poder hacer varios </w:t>
            </w:r>
            <w:proofErr w:type="spellStart"/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tableaus</w:t>
            </w:r>
            <w:proofErr w:type="spellEnd"/>
            <w:r w:rsidRPr="00AE253B">
              <w:rPr>
                <w:rFonts w:ascii="Times New Roman" w:hAnsi="Times New Roman" w:cs="Times New Roman"/>
                <w:sz w:val="24"/>
                <w:szCs w:val="24"/>
              </w:rPr>
              <w:t xml:space="preserve"> por competencia (cambio en base y UI)</w:t>
            </w:r>
          </w:p>
          <w:p w14:paraId="438542DB" w14:textId="77777777" w:rsidR="00AE253B" w:rsidRDefault="00AE253B" w:rsidP="00AE253B">
            <w:pPr>
              <w:pStyle w:val="ListParagraph"/>
              <w:numPr>
                <w:ilvl w:val="0"/>
                <w:numId w:val="4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Mantener un solo movimiento por sesión de entrenamiento con inteligencia artificial</w:t>
            </w:r>
          </w:p>
          <w:p w14:paraId="73ADCFE5" w14:textId="31707D57" w:rsidR="00AE253B" w:rsidRPr="00AE253B" w:rsidRDefault="00AE253B" w:rsidP="00AE253B">
            <w:pPr>
              <w:pStyle w:val="ListParagraph"/>
              <w:numPr>
                <w:ilvl w:val="0"/>
                <w:numId w:val="4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Añadir opción de incrementar/decrementar minutos (enteros) para la sesión de AI</w:t>
            </w:r>
          </w:p>
        </w:tc>
      </w:tr>
      <w:tr w:rsidR="00E541A6" w14:paraId="7D26FE6D" w14:textId="77777777" w:rsidTr="00B772D2">
        <w:tc>
          <w:tcPr>
            <w:tcW w:w="2972" w:type="dxa"/>
          </w:tcPr>
          <w:p w14:paraId="1591BFFA" w14:textId="77777777" w:rsidR="00E541A6" w:rsidRPr="005B30D8" w:rsidRDefault="005B30D8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Cambios de requerimientos para máquina</w:t>
            </w:r>
          </w:p>
        </w:tc>
        <w:tc>
          <w:tcPr>
            <w:tcW w:w="6095" w:type="dxa"/>
          </w:tcPr>
          <w:p w14:paraId="137EA906" w14:textId="6EA20899" w:rsidR="00E541A6" w:rsidRPr="00AE253B" w:rsidRDefault="00AE253B" w:rsidP="00AE253B">
            <w:pPr>
              <w:pStyle w:val="ListParagraph"/>
              <w:numPr>
                <w:ilvl w:val="0"/>
                <w:numId w:val="5"/>
              </w:numPr>
              <w:ind w:left="31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E253B">
              <w:rPr>
                <w:rFonts w:ascii="Times New Roman" w:hAnsi="Times New Roman" w:cs="Times New Roman"/>
                <w:sz w:val="24"/>
                <w:szCs w:val="24"/>
              </w:rPr>
              <w:t>Mantener persistencia de datos, usar opción de batería de 9v</w:t>
            </w:r>
          </w:p>
        </w:tc>
      </w:tr>
      <w:tr w:rsidR="00E541A6" w14:paraId="79796424" w14:textId="77777777" w:rsidTr="00B772D2">
        <w:tc>
          <w:tcPr>
            <w:tcW w:w="2972" w:type="dxa"/>
          </w:tcPr>
          <w:p w14:paraId="5BFBA517" w14:textId="77777777" w:rsidR="00E541A6" w:rsidRPr="005B30D8" w:rsidRDefault="00B772D2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Avances y correcciones aprobadas en sistema</w:t>
            </w:r>
          </w:p>
        </w:tc>
        <w:tc>
          <w:tcPr>
            <w:tcW w:w="6095" w:type="dxa"/>
          </w:tcPr>
          <w:p w14:paraId="3A8CDFE6" w14:textId="77777777" w:rsidR="00E541A6" w:rsidRDefault="00B63B56" w:rsidP="00B63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Avances:</w:t>
            </w:r>
          </w:p>
          <w:p w14:paraId="28C81C97" w14:textId="1C0AA31F" w:rsidR="00B63B56" w:rsidRPr="00B63B56" w:rsidRDefault="00B63B56" w:rsidP="00B63B56">
            <w:pPr>
              <w:pStyle w:val="ListParagraph"/>
              <w:numPr>
                <w:ilvl w:val="0"/>
                <w:numId w:val="5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B56">
              <w:rPr>
                <w:rFonts w:ascii="Times New Roman" w:hAnsi="Times New Roman" w:cs="Times New Roman"/>
                <w:sz w:val="24"/>
                <w:szCs w:val="24"/>
              </w:rPr>
              <w:t xml:space="preserve">Formato academia para </w:t>
            </w:r>
            <w:proofErr w:type="spellStart"/>
            <w:r w:rsidRPr="00B63B56">
              <w:rPr>
                <w:rFonts w:ascii="Times New Roman" w:hAnsi="Times New Roman" w:cs="Times New Roman"/>
                <w:sz w:val="24"/>
                <w:szCs w:val="24"/>
              </w:rPr>
              <w:t>poules</w:t>
            </w:r>
            <w:proofErr w:type="spellEnd"/>
          </w:p>
          <w:p w14:paraId="5FF9492E" w14:textId="01703DBB" w:rsidR="00B63B56" w:rsidRPr="00B63B56" w:rsidRDefault="00B63B56" w:rsidP="00B63B56">
            <w:pPr>
              <w:pStyle w:val="ListParagraph"/>
              <w:numPr>
                <w:ilvl w:val="0"/>
                <w:numId w:val="5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B56">
              <w:rPr>
                <w:rFonts w:ascii="Times New Roman" w:hAnsi="Times New Roman" w:cs="Times New Roman"/>
                <w:sz w:val="24"/>
                <w:szCs w:val="24"/>
              </w:rPr>
              <w:t>Visualización de UI de entrenamientos con AI</w:t>
            </w:r>
          </w:p>
        </w:tc>
      </w:tr>
      <w:tr w:rsidR="00B772D2" w14:paraId="5637DD6D" w14:textId="77777777" w:rsidTr="00B772D2">
        <w:tc>
          <w:tcPr>
            <w:tcW w:w="2972" w:type="dxa"/>
          </w:tcPr>
          <w:p w14:paraId="4103B1A3" w14:textId="77777777" w:rsidR="00B772D2" w:rsidRDefault="00B772D2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Avances y correcciones aprobadas para máquina</w:t>
            </w:r>
          </w:p>
        </w:tc>
        <w:tc>
          <w:tcPr>
            <w:tcW w:w="6095" w:type="dxa"/>
          </w:tcPr>
          <w:p w14:paraId="45C29E18" w14:textId="0EB89A71" w:rsidR="00B772D2" w:rsidRPr="00B63B56" w:rsidRDefault="00B63B56" w:rsidP="00B63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8368F37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F6B32" w14:textId="77777777" w:rsidR="00EB6C4F" w:rsidRDefault="00EB6C4F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FA978" w14:textId="77777777" w:rsidR="00EB6C4F" w:rsidRDefault="00EB6C4F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945A1" w14:textId="77777777" w:rsidR="00EB6C4F" w:rsidRDefault="00EB6C4F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18B93" w14:textId="1AF79BE5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  <w:sectPr w:rsidR="005B30D8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Indicando su aprobación de lo registrado en esta acta, firman:</w:t>
      </w:r>
    </w:p>
    <w:p w14:paraId="6C44536D" w14:textId="28245C96" w:rsidR="005B30D8" w:rsidRDefault="004837F9" w:rsidP="00E541A6">
      <w:pPr>
        <w:jc w:val="both"/>
        <w:rPr>
          <w:rFonts w:ascii="Times New Roman" w:hAnsi="Times New Roman" w:cs="Times New Roman"/>
          <w:sz w:val="24"/>
          <w:szCs w:val="24"/>
        </w:rPr>
      </w:pPr>
      <w:r w:rsidRPr="00AB0E23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0E75B13F" wp14:editId="3D9BB001">
            <wp:simplePos x="0" y="0"/>
            <wp:positionH relativeFrom="margin">
              <wp:posOffset>403907</wp:posOffset>
            </wp:positionH>
            <wp:positionV relativeFrom="paragraph">
              <wp:posOffset>4975</wp:posOffset>
            </wp:positionV>
            <wp:extent cx="1813721" cy="558068"/>
            <wp:effectExtent l="0" t="0" r="0" b="0"/>
            <wp:wrapNone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0" t="30231" r="15667" b="35503"/>
                    <a:stretch/>
                  </pic:blipFill>
                  <pic:spPr bwMode="auto">
                    <a:xfrm>
                      <a:off x="0" y="0"/>
                      <a:ext cx="1813721" cy="55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17250" w14:textId="77777777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CB2854" w14:textId="77777777" w:rsidR="005B30D8" w:rsidRPr="005B30D8" w:rsidRDefault="005B30D8" w:rsidP="005B30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</w:t>
      </w:r>
      <w:proofErr w:type="spellStart"/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fir</w:t>
      </w:r>
      <w:proofErr w:type="spellEnd"/>
    </w:p>
    <w:p w14:paraId="65D6DA02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Hiriart</w:t>
      </w:r>
    </w:p>
    <w:p w14:paraId="7E76611B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Representante de grupo del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</w:p>
    <w:p w14:paraId="0AA9A2AF" w14:textId="77777777" w:rsidR="00A25662" w:rsidRDefault="00A25662" w:rsidP="00A256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1724061609</w:t>
      </w:r>
    </w:p>
    <w:p w14:paraId="2136B3C0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E9C34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26928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524D3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DE33F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B66BF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59C2B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3B6F0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8EA4A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FABC5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A0D52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643D5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277E23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00AF5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DB435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B4EC6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34E21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88A95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94934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F0429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25ABA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02439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AA7F3" w14:textId="77777777" w:rsidR="00EB6C4F" w:rsidRDefault="00EB6C4F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A1004" w14:textId="00BAABD1" w:rsidR="005B30D8" w:rsidRDefault="004837F9" w:rsidP="00850A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E3967D" wp14:editId="5FC68F81">
            <wp:simplePos x="0" y="0"/>
            <wp:positionH relativeFrom="column">
              <wp:posOffset>398296</wp:posOffset>
            </wp:positionH>
            <wp:positionV relativeFrom="paragraph">
              <wp:posOffset>4094</wp:posOffset>
            </wp:positionV>
            <wp:extent cx="1765158" cy="580601"/>
            <wp:effectExtent l="0" t="0" r="6985" b="0"/>
            <wp:wrapNone/>
            <wp:docPr id="148718675" name="Picture 1" descr="A close up of a sign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8675" name="Picture 1" descr="A close up of a sign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6467" b="58224" l="9789" r="86986">
                                  <a14:foregroundMark x1="12125" y1="48280" x2="43048" y2="47780"/>
                                  <a14:foregroundMark x1="43048" y1="47780" x2="66407" y2="48343"/>
                                  <a14:foregroundMark x1="66407" y1="48343" x2="84093" y2="55972"/>
                                  <a14:foregroundMark x1="84093" y1="55972" x2="26585" y2="58161"/>
                                  <a14:foregroundMark x1="26585" y1="58161" x2="11902" y2="48468"/>
                                  <a14:foregroundMark x1="11902" y1="48468" x2="12125" y2="48468"/>
                                  <a14:foregroundMark x1="67853" y1="49093" x2="75751" y2="48593"/>
                                  <a14:foregroundMark x1="77976" y1="49719" x2="22358" y2="48218"/>
                                  <a14:foregroundMark x1="22358" y1="48218" x2="44716" y2="57286"/>
                                  <a14:foregroundMark x1="44716" y1="57286" x2="67186" y2="57661"/>
                                  <a14:foregroundMark x1="67186" y1="57661" x2="83982" y2="49781"/>
                                  <a14:foregroundMark x1="83982" y1="49781" x2="81646" y2="50719"/>
                                  <a14:foregroundMark x1="77308" y1="57974" x2="78865" y2="57724"/>
                                  <a14:foregroundMark x1="78087" y1="48093" x2="86652" y2="47092"/>
                                  <a14:foregroundMark x1="16908" y1="55910" x2="21357" y2="54597"/>
                                  <a14:foregroundMark x1="16463" y1="55847" x2="20578" y2="54034"/>
                                  <a14:foregroundMark x1="68521" y1="48780" x2="84650" y2="46904"/>
                                  <a14:foregroundMark x1="85651" y1="47530" x2="82647" y2="50969"/>
                                  <a14:foregroundMark x1="82759" y1="51157" x2="80534" y2="54409"/>
                                  <a14:foregroundMark x1="14794" y1="50594" x2="28254" y2="58099"/>
                                  <a14:foregroundMark x1="25028" y1="57348" x2="20690" y2="56035"/>
                                  <a14:foregroundMark x1="19911" y1="56160" x2="16129" y2="55660"/>
                                  <a14:foregroundMark x1="11235" y1="55034" x2="16685" y2="55097"/>
                                  <a14:foregroundMark x1="16908" y1="55910" x2="21691" y2="56911"/>
                                  <a14:foregroundMark x1="12125" y1="55285" x2="22136" y2="57473"/>
                                  <a14:foregroundMark x1="10456" y1="54472" x2="10790" y2="55472"/>
                                  <a14:foregroundMark x1="77976" y1="57974" x2="79199" y2="57974"/>
                                  <a14:foregroundMark x1="86429" y1="47717" x2="86986" y2="47154"/>
                                  <a14:foregroundMark x1="15907" y1="52783" x2="9789" y2="54221"/>
                                  <a14:foregroundMark x1="10122" y1="54597" x2="10122" y2="55034"/>
                                </a14:backgroundRemoval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9" t="45020" r="11335" b="40171"/>
                    <a:stretch/>
                  </pic:blipFill>
                  <pic:spPr bwMode="auto">
                    <a:xfrm>
                      <a:off x="0" y="0"/>
                      <a:ext cx="1765158" cy="5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53189" w14:textId="5B55AC2A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A2492" w14:textId="77777777" w:rsidR="005B30D8" w:rsidRPr="005B30D8" w:rsidRDefault="005B30D8" w:rsidP="005B30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línea-de-firma-línea-de-firma-línea-de-fir</w:t>
      </w:r>
    </w:p>
    <w:p w14:paraId="2E59B9AD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Milton Chávez</w:t>
      </w:r>
    </w:p>
    <w:p w14:paraId="4334E402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Coordinador de entrenadores AECQ</w:t>
      </w:r>
    </w:p>
    <w:p w14:paraId="3B146B23" w14:textId="77777777" w:rsidR="00A25662" w:rsidRPr="00E541A6" w:rsidRDefault="00A25662" w:rsidP="00A256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C.I.: </w:t>
      </w:r>
      <w:r w:rsidRPr="00797CE4">
        <w:rPr>
          <w:rFonts w:ascii="Times New Roman" w:hAnsi="Times New Roman" w:cs="Times New Roman"/>
          <w:sz w:val="24"/>
          <w:szCs w:val="24"/>
        </w:rPr>
        <w:t>1720599693</w:t>
      </w:r>
    </w:p>
    <w:p w14:paraId="4AE7D648" w14:textId="77777777" w:rsidR="00A25662" w:rsidRPr="00E541A6" w:rsidRDefault="00A25662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25662" w:rsidRPr="00E541A6" w:rsidSect="005B30D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3FED" w14:textId="77777777" w:rsidR="00802BD6" w:rsidRDefault="00802BD6" w:rsidP="00E541A6">
      <w:pPr>
        <w:spacing w:after="0" w:line="240" w:lineRule="auto"/>
      </w:pPr>
      <w:r>
        <w:separator/>
      </w:r>
    </w:p>
  </w:endnote>
  <w:endnote w:type="continuationSeparator" w:id="0">
    <w:p w14:paraId="2B8E8360" w14:textId="77777777" w:rsidR="00802BD6" w:rsidRDefault="00802BD6" w:rsidP="00E5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3591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5F3C9" w14:textId="77777777" w:rsidR="00E541A6" w:rsidRPr="00E541A6" w:rsidRDefault="00E541A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1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1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1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666D3" w14:textId="77777777" w:rsidR="00E541A6" w:rsidRDefault="00E54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9B95" w14:textId="77777777" w:rsidR="00802BD6" w:rsidRDefault="00802BD6" w:rsidP="00E541A6">
      <w:pPr>
        <w:spacing w:after="0" w:line="240" w:lineRule="auto"/>
      </w:pPr>
      <w:r>
        <w:separator/>
      </w:r>
    </w:p>
  </w:footnote>
  <w:footnote w:type="continuationSeparator" w:id="0">
    <w:p w14:paraId="346F1122" w14:textId="77777777" w:rsidR="00802BD6" w:rsidRDefault="00802BD6" w:rsidP="00E5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C79"/>
    <w:multiLevelType w:val="hybridMultilevel"/>
    <w:tmpl w:val="E4C4E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1CE8"/>
    <w:multiLevelType w:val="hybridMultilevel"/>
    <w:tmpl w:val="65F6F8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06A2"/>
    <w:multiLevelType w:val="hybridMultilevel"/>
    <w:tmpl w:val="428A22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2754B"/>
    <w:multiLevelType w:val="hybridMultilevel"/>
    <w:tmpl w:val="AAEED8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C6069"/>
    <w:multiLevelType w:val="hybridMultilevel"/>
    <w:tmpl w:val="FF504B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6667">
    <w:abstractNumId w:val="3"/>
  </w:num>
  <w:num w:numId="2" w16cid:durableId="1851947947">
    <w:abstractNumId w:val="0"/>
  </w:num>
  <w:num w:numId="3" w16cid:durableId="731267917">
    <w:abstractNumId w:val="1"/>
  </w:num>
  <w:num w:numId="4" w16cid:durableId="659771529">
    <w:abstractNumId w:val="2"/>
  </w:num>
  <w:num w:numId="5" w16cid:durableId="888226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CF"/>
    <w:rsid w:val="00036C2F"/>
    <w:rsid w:val="001145AE"/>
    <w:rsid w:val="001715CB"/>
    <w:rsid w:val="00377C92"/>
    <w:rsid w:val="003C55ED"/>
    <w:rsid w:val="004837F9"/>
    <w:rsid w:val="005B30D8"/>
    <w:rsid w:val="005F5CCD"/>
    <w:rsid w:val="00802BD6"/>
    <w:rsid w:val="00850ACF"/>
    <w:rsid w:val="00910C23"/>
    <w:rsid w:val="00A25662"/>
    <w:rsid w:val="00A35DEA"/>
    <w:rsid w:val="00A77E2A"/>
    <w:rsid w:val="00AE253B"/>
    <w:rsid w:val="00B63B56"/>
    <w:rsid w:val="00B772D2"/>
    <w:rsid w:val="00CF2A64"/>
    <w:rsid w:val="00DE5381"/>
    <w:rsid w:val="00E541A6"/>
    <w:rsid w:val="00EB6C4F"/>
    <w:rsid w:val="00F765E2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FC9D"/>
  <w15:chartTrackingRefBased/>
  <w15:docId w15:val="{28C058A6-818E-4812-97C1-CA23030E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A6"/>
  </w:style>
  <w:style w:type="paragraph" w:styleId="Footer">
    <w:name w:val="footer"/>
    <w:basedOn w:val="Normal"/>
    <w:link w:val="FooterChar"/>
    <w:uiPriority w:val="99"/>
    <w:unhideWhenUsed/>
    <w:rsid w:val="00E5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A6"/>
  </w:style>
  <w:style w:type="paragraph" w:styleId="ListParagraph">
    <w:name w:val="List Paragraph"/>
    <w:basedOn w:val="Normal"/>
    <w:uiPriority w:val="34"/>
    <w:qFormat/>
    <w:rsid w:val="00B7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DLA\Capstone%20Project\Formato%20de%20acta%20de%20re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de acta de reunion.dotx</Template>
  <TotalTime>28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HL</dc:creator>
  <cp:keywords/>
  <dc:description/>
  <cp:lastModifiedBy>(Estudiante) Diego Hiriart Leon</cp:lastModifiedBy>
  <cp:revision>5</cp:revision>
  <dcterms:created xsi:type="dcterms:W3CDTF">2023-05-17T18:01:00Z</dcterms:created>
  <dcterms:modified xsi:type="dcterms:W3CDTF">2023-05-17T20:08:00Z</dcterms:modified>
</cp:coreProperties>
</file>